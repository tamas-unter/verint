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DA6B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5FECE760" w14:textId="77777777" w:rsidR="006F34CC" w:rsidRPr="00282019" w:rsidRDefault="006F34CC" w:rsidP="006F34CC">
      <w:pPr>
        <w:rPr>
          <w:rFonts w:ascii="Arial" w:hAnsi="Arial" w:cs="Arial"/>
        </w:rPr>
      </w:pPr>
    </w:p>
    <w:p w14:paraId="1E754A09" w14:textId="77777777" w:rsidR="006F34CC" w:rsidRPr="00282019" w:rsidRDefault="006F34CC" w:rsidP="006F34CC">
      <w:pPr>
        <w:rPr>
          <w:rFonts w:ascii="Arial" w:hAnsi="Arial" w:cs="Arial"/>
        </w:rPr>
      </w:pPr>
    </w:p>
    <w:p w14:paraId="14A5EDED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3CA5487B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2BDA770B" w14:textId="785C80BD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025051">
        <w:rPr>
          <w:b/>
          <w:bCs/>
          <w:color w:val="003366"/>
          <w:sz w:val="52"/>
          <w:szCs w:val="52"/>
        </w:rPr>
        <w:t>16</w:t>
      </w:r>
    </w:p>
    <w:p w14:paraId="7715AB19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1551D093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7EBB5FDB" w14:textId="77777777" w:rsidR="006F34CC" w:rsidRPr="00282019" w:rsidRDefault="006F34CC" w:rsidP="006F34CC">
      <w:pPr>
        <w:pStyle w:val="CoverSubtitle"/>
        <w:ind w:left="2880"/>
        <w:jc w:val="left"/>
      </w:pPr>
    </w:p>
    <w:p w14:paraId="75594732" w14:textId="77777777" w:rsidR="006F34CC" w:rsidRPr="00282019" w:rsidRDefault="006F34CC" w:rsidP="006F34CC">
      <w:pPr>
        <w:pStyle w:val="CoverSubtitle"/>
        <w:ind w:left="2880"/>
        <w:jc w:val="left"/>
      </w:pPr>
    </w:p>
    <w:p w14:paraId="7D0D4611" w14:textId="5EFE8AC3" w:rsidR="006F34CC" w:rsidRPr="00282019" w:rsidRDefault="00025051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Screen content is not being recorded</w:t>
      </w:r>
    </w:p>
    <w:p w14:paraId="0145F297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73783A6F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66669B46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095FC7D7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3A823CCD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31635911" w14:textId="6C9EC9DB" w:rsidR="006F34CC" w:rsidRPr="00282019" w:rsidRDefault="00025051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Only audio is found for an agent</w:t>
      </w:r>
    </w:p>
    <w:p w14:paraId="4B5CBDC9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3FE9B557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03DEA4F9" w14:textId="1DA7001C" w:rsidR="006F34CC" w:rsidRDefault="00025051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workspace</w:t>
      </w:r>
    </w:p>
    <w:p w14:paraId="2ABBF2B0" w14:textId="6C5BA367" w:rsidR="00025051" w:rsidRDefault="00025051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RIS logs</w:t>
      </w:r>
    </w:p>
    <w:p w14:paraId="438CC496" w14:textId="60EFD8C3" w:rsidR="00025051" w:rsidRDefault="00025051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SCM logs</w:t>
      </w:r>
    </w:p>
    <w:p w14:paraId="540D1858" w14:textId="45F83E57" w:rsidR="00025051" w:rsidRPr="00F022F8" w:rsidRDefault="00025051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SCM services status</w:t>
      </w:r>
    </w:p>
    <w:p w14:paraId="0F6B9A2F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2E06B99E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530BB33F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02E8515B" w14:textId="2D2EE9C2" w:rsidR="006F34CC" w:rsidRPr="00F022F8" w:rsidRDefault="00025051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Restart Capture Service</w:t>
      </w:r>
    </w:p>
    <w:p w14:paraId="2585BEE4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90E2" w14:textId="77777777" w:rsidR="00025051" w:rsidRDefault="00025051">
      <w:r>
        <w:separator/>
      </w:r>
    </w:p>
  </w:endnote>
  <w:endnote w:type="continuationSeparator" w:id="0">
    <w:p w14:paraId="0F96D9D8" w14:textId="77777777" w:rsidR="00025051" w:rsidRDefault="0002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0704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64C571A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9B64C80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9767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42990FCD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1DC36E06" wp14:editId="6D60A562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05000CF5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6DFDD28A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F877" w14:textId="77777777" w:rsidR="00025051" w:rsidRDefault="00025051">
      <w:r>
        <w:separator/>
      </w:r>
    </w:p>
  </w:footnote>
  <w:footnote w:type="continuationSeparator" w:id="0">
    <w:p w14:paraId="5F6F2100" w14:textId="77777777" w:rsidR="00025051" w:rsidRDefault="00025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B424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B460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D948485" wp14:editId="35ACB26A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394F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D456D04" wp14:editId="2B740A7F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025051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5051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D05412"/>
  <w15:docId w15:val="{DD7F42CD-7569-4DD2-948A-1E9B1CB5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4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2</TotalTime>
  <Pages>1</Pages>
  <Words>35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2023-01-04T16:39:00Z</dcterms:created>
  <dcterms:modified xsi:type="dcterms:W3CDTF">2023-01-04T16:41:00Z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