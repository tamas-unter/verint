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2E87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7FB7DBE3" w14:textId="77777777" w:rsidR="006F34CC" w:rsidRPr="00282019" w:rsidRDefault="006F34CC" w:rsidP="006F34CC">
      <w:pPr>
        <w:rPr>
          <w:rFonts w:ascii="Arial" w:hAnsi="Arial" w:cs="Arial"/>
        </w:rPr>
      </w:pPr>
    </w:p>
    <w:p w14:paraId="4B7B946B" w14:textId="77777777" w:rsidR="006F34CC" w:rsidRPr="00282019" w:rsidRDefault="006F34CC" w:rsidP="006F34CC">
      <w:pPr>
        <w:rPr>
          <w:rFonts w:ascii="Arial" w:hAnsi="Arial" w:cs="Arial"/>
        </w:rPr>
      </w:pPr>
    </w:p>
    <w:p w14:paraId="5EF99793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2838BFEA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242741DC" w14:textId="729951C5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B233D9">
        <w:rPr>
          <w:b/>
          <w:bCs/>
          <w:color w:val="003366"/>
          <w:sz w:val="52"/>
          <w:szCs w:val="52"/>
        </w:rPr>
        <w:t>5</w:t>
      </w:r>
    </w:p>
    <w:p w14:paraId="11166433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230EB2C0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05EC2866" w14:textId="77777777" w:rsidR="006F34CC" w:rsidRPr="00282019" w:rsidRDefault="006F34CC" w:rsidP="006F34CC">
      <w:pPr>
        <w:pStyle w:val="CoverSubtitle"/>
        <w:ind w:left="2880"/>
        <w:jc w:val="left"/>
      </w:pPr>
    </w:p>
    <w:p w14:paraId="4FD690D1" w14:textId="77777777" w:rsidR="006F34CC" w:rsidRPr="00282019" w:rsidRDefault="006F34CC" w:rsidP="006F34CC">
      <w:pPr>
        <w:pStyle w:val="CoverSubtitle"/>
        <w:ind w:left="2880"/>
        <w:jc w:val="left"/>
      </w:pPr>
    </w:p>
    <w:p w14:paraId="757E91DE" w14:textId="47E3F34A" w:rsidR="006F34CC" w:rsidRPr="00282019" w:rsidRDefault="00B233D9" w:rsidP="006F34CC">
      <w:pPr>
        <w:pStyle w:val="CoverAbstract"/>
        <w:ind w:left="2880"/>
        <w:rPr>
          <w:color w:val="auto"/>
        </w:rPr>
      </w:pPr>
      <w:r>
        <w:rPr>
          <w:color w:val="auto"/>
        </w:rPr>
        <w:t>Recording / CTI missing</w:t>
      </w:r>
    </w:p>
    <w:p w14:paraId="13AED9BA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35E37396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71D6121D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3C81CD75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5AB3E322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421D8331" w14:textId="258B5F32" w:rsidR="006F34CC" w:rsidRPr="00282019" w:rsidRDefault="00B233D9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No calls are recorded</w:t>
      </w:r>
    </w:p>
    <w:p w14:paraId="013EC19A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5F95D968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6C2B0A1B" w14:textId="1C58944F" w:rsidR="00B233D9" w:rsidRPr="00B233D9" w:rsidRDefault="00B233D9" w:rsidP="00B233D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233D9">
        <w:rPr>
          <w:rFonts w:ascii="Arial" w:hAnsi="Arial" w:cs="Arial"/>
        </w:rPr>
        <w:t>Check Alarms</w:t>
      </w:r>
    </w:p>
    <w:p w14:paraId="4A2FA53E" w14:textId="77777777" w:rsidR="00B233D9" w:rsidRPr="00B233D9" w:rsidRDefault="00B233D9" w:rsidP="00B233D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233D9">
        <w:rPr>
          <w:rFonts w:ascii="Arial" w:hAnsi="Arial" w:cs="Arial"/>
        </w:rPr>
        <w:t>Check Integration Status</w:t>
      </w:r>
    </w:p>
    <w:p w14:paraId="20E32A0B" w14:textId="77777777" w:rsidR="00B233D9" w:rsidRPr="00B233D9" w:rsidRDefault="00B233D9" w:rsidP="00B233D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233D9">
        <w:rPr>
          <w:rFonts w:ascii="Arial" w:hAnsi="Arial" w:cs="Arial"/>
        </w:rPr>
        <w:t>Check Adapter Settings</w:t>
      </w:r>
    </w:p>
    <w:p w14:paraId="45D0BEC3" w14:textId="77777777" w:rsidR="00B233D9" w:rsidRPr="00B233D9" w:rsidRDefault="00B233D9" w:rsidP="00B233D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233D9">
        <w:rPr>
          <w:rFonts w:ascii="Arial" w:hAnsi="Arial" w:cs="Arial"/>
        </w:rPr>
        <w:t xml:space="preserve">Check RIS log for </w:t>
      </w:r>
      <w:proofErr w:type="spellStart"/>
      <w:r w:rsidRPr="00B233D9">
        <w:rPr>
          <w:rFonts w:ascii="Arial" w:hAnsi="Arial" w:cs="Arial"/>
        </w:rPr>
        <w:t>AdapterDown</w:t>
      </w:r>
      <w:proofErr w:type="spellEnd"/>
      <w:r w:rsidRPr="00B233D9">
        <w:rPr>
          <w:rFonts w:ascii="Arial" w:hAnsi="Arial" w:cs="Arial"/>
        </w:rPr>
        <w:t xml:space="preserve"> errors</w:t>
      </w:r>
    </w:p>
    <w:p w14:paraId="12C247EC" w14:textId="7FB34B31" w:rsidR="006F34CC" w:rsidRPr="00B233D9" w:rsidRDefault="00B233D9" w:rsidP="00B233D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233D9">
        <w:rPr>
          <w:rFonts w:ascii="Arial" w:hAnsi="Arial" w:cs="Arial"/>
        </w:rPr>
        <w:t>Check TSAPI Adapter Log</w:t>
      </w:r>
      <w:r w:rsidR="006F34CC" w:rsidRPr="00B233D9">
        <w:rPr>
          <w:rFonts w:ascii="Arial" w:hAnsi="Arial" w:cs="Arial"/>
          <w:bCs/>
        </w:rPr>
        <w:t xml:space="preserve"> </w:t>
      </w:r>
    </w:p>
    <w:p w14:paraId="424DDF35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4078D01E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75D4DCE5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022B40C5" w14:textId="6C73FD0C" w:rsidR="006F34CC" w:rsidRPr="00F022F8" w:rsidRDefault="00B233D9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Reconfigure AES IP address</w:t>
      </w:r>
    </w:p>
    <w:p w14:paraId="5060778B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0C4E" w14:textId="77777777" w:rsidR="00B233D9" w:rsidRDefault="00B233D9">
      <w:r>
        <w:separator/>
      </w:r>
    </w:p>
  </w:endnote>
  <w:endnote w:type="continuationSeparator" w:id="0">
    <w:p w14:paraId="75201A11" w14:textId="77777777" w:rsidR="00B233D9" w:rsidRDefault="00B2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65003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616BB6C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3120D828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195C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4CD9A0F5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71F0AD89" wp14:editId="393E5668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5400BC3B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3B420C7C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6EF42" w14:textId="77777777" w:rsidR="00B233D9" w:rsidRDefault="00B233D9">
      <w:r>
        <w:separator/>
      </w:r>
    </w:p>
  </w:footnote>
  <w:footnote w:type="continuationSeparator" w:id="0">
    <w:p w14:paraId="502D650E" w14:textId="77777777" w:rsidR="00B233D9" w:rsidRDefault="00B23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1706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48B1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28B7721" wp14:editId="2B6606C1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5828F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41DE4D2" wp14:editId="09E00371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B233D9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33D9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6AF289"/>
  <w15:docId w15:val="{7ACFBB4B-9670-41B6-BE10-00D9A919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4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2</TotalTime>
  <Pages>1</Pages>
  <Words>37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2023-01-04T16:28:00Z</dcterms:created>
  <dcterms:modified xsi:type="dcterms:W3CDTF">2023-01-04T16:30:00Z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