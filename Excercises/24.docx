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F6D2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4D21BE37" w14:textId="77777777" w:rsidR="006F34CC" w:rsidRPr="00282019" w:rsidRDefault="006F34CC" w:rsidP="006F34CC">
      <w:pPr>
        <w:rPr>
          <w:rFonts w:ascii="Arial" w:hAnsi="Arial" w:cs="Arial"/>
        </w:rPr>
      </w:pPr>
    </w:p>
    <w:p w14:paraId="228B1B59" w14:textId="77777777" w:rsidR="006F34CC" w:rsidRPr="00282019" w:rsidRDefault="006F34CC" w:rsidP="006F34CC">
      <w:pPr>
        <w:rPr>
          <w:rFonts w:ascii="Arial" w:hAnsi="Arial" w:cs="Arial"/>
        </w:rPr>
      </w:pPr>
    </w:p>
    <w:p w14:paraId="4DA4F73A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4CAD5A5D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1708A03" w14:textId="56822C8B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D7503F">
        <w:rPr>
          <w:b/>
          <w:bCs/>
          <w:color w:val="003366"/>
          <w:sz w:val="52"/>
          <w:szCs w:val="52"/>
        </w:rPr>
        <w:t>24</w:t>
      </w:r>
    </w:p>
    <w:p w14:paraId="456B61F7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439A2882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0C10CCA9" w14:textId="77777777" w:rsidR="006F34CC" w:rsidRPr="00282019" w:rsidRDefault="006F34CC" w:rsidP="006F34CC">
      <w:pPr>
        <w:pStyle w:val="CoverSubtitle"/>
        <w:ind w:left="2880"/>
        <w:jc w:val="left"/>
      </w:pPr>
    </w:p>
    <w:p w14:paraId="7B88232B" w14:textId="77777777" w:rsidR="006F34CC" w:rsidRPr="00282019" w:rsidRDefault="006F34CC" w:rsidP="006F34CC">
      <w:pPr>
        <w:pStyle w:val="CoverSubtitle"/>
        <w:ind w:left="2880"/>
        <w:jc w:val="left"/>
      </w:pPr>
    </w:p>
    <w:p w14:paraId="30BA162B" w14:textId="4E7E1574" w:rsidR="006F34CC" w:rsidRPr="00282019" w:rsidRDefault="00D7503F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Recorder has 0 recordings out of n calls</w:t>
      </w:r>
    </w:p>
    <w:p w14:paraId="6DF138AC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5A182282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6AF0B129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2EC96D3A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00702350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69077459" w14:textId="3236DB75" w:rsidR="006F34CC" w:rsidRPr="00282019" w:rsidRDefault="00D7503F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The recorder does not record anything</w:t>
      </w:r>
    </w:p>
    <w:p w14:paraId="5E0774B1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5F1480FE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0687B9D9" w14:textId="3746075B" w:rsidR="00D7503F" w:rsidRPr="00D7503F" w:rsidRDefault="00D7503F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Recording Status</w:t>
      </w:r>
    </w:p>
    <w:p w14:paraId="4C0F1285" w14:textId="797487B9" w:rsidR="00D7503F" w:rsidRPr="00D7503F" w:rsidRDefault="00D7503F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Alarms</w:t>
      </w:r>
    </w:p>
    <w:p w14:paraId="629B435F" w14:textId="77777777" w:rsidR="00D7503F" w:rsidRPr="00D7503F" w:rsidRDefault="00D7503F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Check capture logs</w:t>
      </w:r>
    </w:p>
    <w:p w14:paraId="30A5702F" w14:textId="1CB6DF97" w:rsidR="006F34CC" w:rsidRPr="00F022F8" w:rsidRDefault="006F34CC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022F8">
        <w:rPr>
          <w:rFonts w:ascii="Arial" w:hAnsi="Arial" w:cs="Arial"/>
          <w:bCs/>
        </w:rPr>
        <w:t xml:space="preserve"> </w:t>
      </w:r>
      <w:r w:rsidR="00D7503F">
        <w:rPr>
          <w:rFonts w:ascii="Arial" w:hAnsi="Arial" w:cs="Arial"/>
          <w:bCs/>
        </w:rPr>
        <w:t>Verify Maintenance Mode status</w:t>
      </w:r>
    </w:p>
    <w:p w14:paraId="55CD81BB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47F6C7C9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615B5697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0815C044" w14:textId="520B6D02" w:rsidR="006F34CC" w:rsidRPr="00F022F8" w:rsidRDefault="00D7503F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Exit Maintenance Mode</w:t>
      </w:r>
    </w:p>
    <w:p w14:paraId="457DA946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4D70" w14:textId="77777777" w:rsidR="00D7503F" w:rsidRDefault="00D7503F">
      <w:r>
        <w:separator/>
      </w:r>
    </w:p>
  </w:endnote>
  <w:endnote w:type="continuationSeparator" w:id="0">
    <w:p w14:paraId="30AEB520" w14:textId="77777777" w:rsidR="00D7503F" w:rsidRDefault="00D7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7599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E0A7170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1AED8E2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0AD7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2030C4A8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23675010" wp14:editId="4D772ED5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09F51FC0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1BCFBD81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C198" w14:textId="77777777" w:rsidR="00D7503F" w:rsidRDefault="00D7503F">
      <w:r>
        <w:separator/>
      </w:r>
    </w:p>
  </w:footnote>
  <w:footnote w:type="continuationSeparator" w:id="0">
    <w:p w14:paraId="3414AE4A" w14:textId="77777777" w:rsidR="00D7503F" w:rsidRDefault="00D7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EFEE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B98D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0288C2E" wp14:editId="6E969D65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3C75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3211FFB" wp14:editId="48D4B66D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D7503F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503F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7035E2"/>
  <w15:docId w15:val="{2060C477-E91E-4CC1-A39F-18A0F355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2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36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2023-01-04T16:41:00Z</dcterms:created>
  <dcterms:modified xsi:type="dcterms:W3CDTF">2023-01-04T16:43:00Z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