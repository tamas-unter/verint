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60F6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40A8AF09" w14:textId="77777777" w:rsidR="006F34CC" w:rsidRPr="00282019" w:rsidRDefault="006F34CC" w:rsidP="006F34CC">
      <w:pPr>
        <w:rPr>
          <w:rFonts w:ascii="Arial" w:hAnsi="Arial" w:cs="Arial"/>
        </w:rPr>
      </w:pPr>
    </w:p>
    <w:p w14:paraId="224FB4CD" w14:textId="77777777" w:rsidR="006F34CC" w:rsidRPr="00282019" w:rsidRDefault="006F34CC" w:rsidP="006F34CC">
      <w:pPr>
        <w:rPr>
          <w:rFonts w:ascii="Arial" w:hAnsi="Arial" w:cs="Arial"/>
        </w:rPr>
      </w:pPr>
    </w:p>
    <w:p w14:paraId="66D7EFB7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0514381E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3B99B4E" w14:textId="518AA651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D94376">
        <w:rPr>
          <w:b/>
          <w:bCs/>
          <w:color w:val="003366"/>
          <w:sz w:val="52"/>
          <w:szCs w:val="52"/>
        </w:rPr>
        <w:t>3</w:t>
      </w:r>
    </w:p>
    <w:p w14:paraId="3287F952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25748D8A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0366BD4E" w14:textId="77777777" w:rsidR="006F34CC" w:rsidRPr="00282019" w:rsidRDefault="006F34CC" w:rsidP="006F34CC">
      <w:pPr>
        <w:pStyle w:val="CoverSubtitle"/>
        <w:ind w:left="2880"/>
        <w:jc w:val="left"/>
      </w:pPr>
    </w:p>
    <w:p w14:paraId="17790878" w14:textId="77777777" w:rsidR="006F34CC" w:rsidRPr="00282019" w:rsidRDefault="006F34CC" w:rsidP="006F34CC">
      <w:pPr>
        <w:pStyle w:val="CoverSubtitle"/>
        <w:ind w:left="2880"/>
        <w:jc w:val="left"/>
      </w:pPr>
    </w:p>
    <w:p w14:paraId="1946A0BD" w14:textId="6846AEA3" w:rsidR="006F34CC" w:rsidRPr="00282019" w:rsidRDefault="00D94376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Nothing is being archived</w:t>
      </w:r>
    </w:p>
    <w:p w14:paraId="45912E87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6DB2CFE6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FDEA91B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1C0A6912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566D9F8B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468E86B1" w14:textId="5409121A" w:rsidR="006F34CC" w:rsidRPr="00282019" w:rsidRDefault="00D94376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There are alarms raised related to archiving</w:t>
      </w:r>
    </w:p>
    <w:p w14:paraId="64D1FD0E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66E5EA3C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1053D8D1" w14:textId="77777777" w:rsidR="00D94376" w:rsidRPr="00D94376" w:rsidRDefault="00D94376" w:rsidP="00D9437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94376">
        <w:rPr>
          <w:rFonts w:ascii="Arial" w:hAnsi="Arial" w:cs="Arial"/>
        </w:rPr>
        <w:t>Check Alarms</w:t>
      </w:r>
    </w:p>
    <w:p w14:paraId="7BB18989" w14:textId="77777777" w:rsidR="00D94376" w:rsidRPr="00D94376" w:rsidRDefault="00D94376" w:rsidP="00D9437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94376">
        <w:rPr>
          <w:rFonts w:ascii="Arial" w:hAnsi="Arial" w:cs="Arial"/>
        </w:rPr>
        <w:t>Check Archiver Status</w:t>
      </w:r>
    </w:p>
    <w:p w14:paraId="64F65523" w14:textId="77777777" w:rsidR="00D94376" w:rsidRPr="00D94376" w:rsidRDefault="00D94376" w:rsidP="00D9437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94376">
        <w:rPr>
          <w:rFonts w:ascii="Arial" w:hAnsi="Arial" w:cs="Arial"/>
        </w:rPr>
        <w:t>Check Archive Media Status</w:t>
      </w:r>
    </w:p>
    <w:p w14:paraId="592D1008" w14:textId="77777777" w:rsidR="00D94376" w:rsidRPr="00D94376" w:rsidRDefault="00D94376" w:rsidP="00D9437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94376">
        <w:rPr>
          <w:rFonts w:ascii="Arial" w:hAnsi="Arial" w:cs="Arial"/>
        </w:rPr>
        <w:t>Check Services (archiver)</w:t>
      </w:r>
    </w:p>
    <w:p w14:paraId="51083412" w14:textId="30CCE776" w:rsidR="006F34CC" w:rsidRPr="00D94376" w:rsidRDefault="00D94376" w:rsidP="00D9437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94376">
        <w:rPr>
          <w:rFonts w:ascii="Arial" w:hAnsi="Arial" w:cs="Arial"/>
        </w:rPr>
        <w:t>Check archiver logs</w:t>
      </w:r>
    </w:p>
    <w:p w14:paraId="42C285F5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3B99E5AA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1A0C868C" w14:textId="529AAA7D" w:rsidR="006F34CC" w:rsidRPr="00F022F8" w:rsidRDefault="00D94376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Reconfigure Media </w:t>
      </w:r>
      <w:proofErr w:type="spellStart"/>
      <w:r>
        <w:rPr>
          <w:rFonts w:ascii="Arial" w:hAnsi="Arial" w:cs="Arial"/>
          <w:bCs/>
        </w:rPr>
        <w:t>Location</w:t>
      </w:r>
      <w:r w:rsidR="002859C0">
        <w:rPr>
          <w:rFonts w:ascii="Arial" w:hAnsi="Arial" w:cs="Arial"/>
          <w:bCs/>
        </w:rPr>
        <w:t>w</w:t>
      </w:r>
      <w:proofErr w:type="spellEnd"/>
    </w:p>
    <w:p w14:paraId="6D926FE4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DF26" w14:textId="77777777" w:rsidR="00D94376" w:rsidRDefault="00D94376">
      <w:r>
        <w:separator/>
      </w:r>
    </w:p>
  </w:endnote>
  <w:endnote w:type="continuationSeparator" w:id="0">
    <w:p w14:paraId="48703A72" w14:textId="77777777" w:rsidR="00D94376" w:rsidRDefault="00D9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1AC7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36501DB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504FA88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FA9A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31E999F2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6FEFD59B" wp14:editId="5EE29511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69C3B500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1403A3E9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5F29" w14:textId="77777777" w:rsidR="00D94376" w:rsidRDefault="00D94376">
      <w:r>
        <w:separator/>
      </w:r>
    </w:p>
  </w:footnote>
  <w:footnote w:type="continuationSeparator" w:id="0">
    <w:p w14:paraId="51DEDE12" w14:textId="77777777" w:rsidR="00D94376" w:rsidRDefault="00D94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C5E4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01B8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D7E2255" wp14:editId="7AF804DF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ED42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DFD1BB" wp14:editId="007DAA03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E53EF9"/>
    <w:multiLevelType w:val="hybridMultilevel"/>
    <w:tmpl w:val="3278845C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9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5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8"/>
  </w:num>
  <w:num w:numId="2" w16cid:durableId="1595238941">
    <w:abstractNumId w:val="10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4"/>
  </w:num>
  <w:num w:numId="6" w16cid:durableId="1416168334">
    <w:abstractNumId w:val="6"/>
  </w:num>
  <w:num w:numId="7" w16cid:durableId="359546503">
    <w:abstractNumId w:val="12"/>
  </w:num>
  <w:num w:numId="8" w16cid:durableId="2045209052">
    <w:abstractNumId w:val="2"/>
  </w:num>
  <w:num w:numId="9" w16cid:durableId="2047831276">
    <w:abstractNumId w:val="11"/>
  </w:num>
  <w:num w:numId="10" w16cid:durableId="1760515891">
    <w:abstractNumId w:val="9"/>
  </w:num>
  <w:num w:numId="11" w16cid:durableId="43917907">
    <w:abstractNumId w:val="17"/>
  </w:num>
  <w:num w:numId="12" w16cid:durableId="1966233950">
    <w:abstractNumId w:val="16"/>
  </w:num>
  <w:num w:numId="13" w16cid:durableId="17554755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5"/>
  </w:num>
  <w:num w:numId="18" w16cid:durableId="1230920279">
    <w:abstractNumId w:val="1"/>
  </w:num>
  <w:num w:numId="19" w16cid:durableId="1827623806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D94376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859C0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4376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635717"/>
  <w15:docId w15:val="{A9DD0984-4A23-4A5C-81DE-1C9AD4B4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Props1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36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2</cp:revision>
  <cp:lastPrinted>2009-01-23T19:40:00Z</cp:lastPrinted>
  <dcterms:created xsi:type="dcterms:W3CDTF">2023-01-04T16:25:00Z</dcterms:created>
  <dcterms:modified xsi:type="dcterms:W3CDTF">2023-01-04T16:27:00Z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