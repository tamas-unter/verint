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4D51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2BE6045A" w14:textId="77777777" w:rsidR="006F34CC" w:rsidRPr="00282019" w:rsidRDefault="006F34CC" w:rsidP="006F34CC">
      <w:pPr>
        <w:rPr>
          <w:rFonts w:ascii="Arial" w:hAnsi="Arial" w:cs="Arial"/>
        </w:rPr>
      </w:pPr>
    </w:p>
    <w:p w14:paraId="3241C810" w14:textId="77777777" w:rsidR="006F34CC" w:rsidRPr="00282019" w:rsidRDefault="006F34CC" w:rsidP="006F34CC">
      <w:pPr>
        <w:rPr>
          <w:rFonts w:ascii="Arial" w:hAnsi="Arial" w:cs="Arial"/>
        </w:rPr>
      </w:pPr>
    </w:p>
    <w:p w14:paraId="20A4DFB6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7027110C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25C5E196" w14:textId="38CC76C5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98603A">
        <w:rPr>
          <w:b/>
          <w:bCs/>
          <w:color w:val="003366"/>
          <w:sz w:val="52"/>
          <w:szCs w:val="52"/>
        </w:rPr>
        <w:t>13</w:t>
      </w:r>
    </w:p>
    <w:p w14:paraId="336C0472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51F351CB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7E95C46A" w14:textId="77777777" w:rsidR="006F34CC" w:rsidRPr="00282019" w:rsidRDefault="006F34CC" w:rsidP="006F34CC">
      <w:pPr>
        <w:pStyle w:val="CoverSubtitle"/>
        <w:ind w:left="2880"/>
        <w:jc w:val="left"/>
      </w:pPr>
    </w:p>
    <w:p w14:paraId="529D1762" w14:textId="77777777" w:rsidR="006F34CC" w:rsidRPr="00282019" w:rsidRDefault="006F34CC" w:rsidP="006F34CC">
      <w:pPr>
        <w:pStyle w:val="CoverSubtitle"/>
        <w:ind w:left="2880"/>
        <w:jc w:val="left"/>
      </w:pPr>
    </w:p>
    <w:p w14:paraId="6F96F49F" w14:textId="3F1A03EE" w:rsidR="006F34CC" w:rsidRPr="00282019" w:rsidRDefault="0098603A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Nothing is being archived</w:t>
      </w:r>
    </w:p>
    <w:p w14:paraId="0D3378CB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0AADAF22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44246559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4350D170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0E7F81D1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4CA3F762" w14:textId="2165E8FA" w:rsidR="006F34CC" w:rsidRPr="00282019" w:rsidRDefault="0098603A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Archive status shows orange arrows (behind)</w:t>
      </w:r>
    </w:p>
    <w:p w14:paraId="495636E1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0B842C22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712F9420" w14:textId="77777777" w:rsidR="0098603A" w:rsidRPr="0098603A" w:rsidRDefault="0098603A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Check media status</w:t>
      </w:r>
    </w:p>
    <w:p w14:paraId="167D5421" w14:textId="77777777" w:rsidR="0098603A" w:rsidRPr="0098603A" w:rsidRDefault="0098603A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Check archiver log</w:t>
      </w:r>
    </w:p>
    <w:p w14:paraId="689DD862" w14:textId="07141173" w:rsidR="006F34CC" w:rsidRPr="00F022F8" w:rsidRDefault="0098603A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Verify access to the archive media</w:t>
      </w:r>
      <w:r w:rsidR="006F34CC" w:rsidRPr="00F022F8">
        <w:rPr>
          <w:rFonts w:ascii="Arial" w:hAnsi="Arial" w:cs="Arial"/>
          <w:bCs/>
        </w:rPr>
        <w:t xml:space="preserve"> </w:t>
      </w:r>
    </w:p>
    <w:p w14:paraId="0A83251C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64336029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21FCFF8E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01E4AB54" w14:textId="17C87629" w:rsidR="006F34CC" w:rsidRPr="00F022F8" w:rsidRDefault="0098603A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Restore media </w:t>
      </w:r>
      <w:proofErr w:type="spellStart"/>
      <w:r>
        <w:rPr>
          <w:rFonts w:ascii="Arial" w:hAnsi="Arial" w:cs="Arial"/>
          <w:bCs/>
        </w:rPr>
        <w:t>connection</w:t>
      </w:r>
      <w:r w:rsidR="0017662A">
        <w:rPr>
          <w:rFonts w:ascii="Arial" w:hAnsi="Arial" w:cs="Arial"/>
          <w:bCs/>
        </w:rPr>
        <w:t>w</w:t>
      </w:r>
      <w:proofErr w:type="spellEnd"/>
    </w:p>
    <w:p w14:paraId="3C8D6698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8166" w14:textId="77777777" w:rsidR="0098603A" w:rsidRDefault="0098603A">
      <w:r>
        <w:separator/>
      </w:r>
    </w:p>
  </w:endnote>
  <w:endnote w:type="continuationSeparator" w:id="0">
    <w:p w14:paraId="129CCAFC" w14:textId="77777777" w:rsidR="0098603A" w:rsidRDefault="0098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3C2B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37AFF9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5366BBCC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9A5D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5427CA3C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45F55DF9" wp14:editId="7122EE7F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158641BB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5A9465EB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AE17" w14:textId="77777777" w:rsidR="0098603A" w:rsidRDefault="0098603A">
      <w:r>
        <w:separator/>
      </w:r>
    </w:p>
  </w:footnote>
  <w:footnote w:type="continuationSeparator" w:id="0">
    <w:p w14:paraId="0A392A60" w14:textId="77777777" w:rsidR="0098603A" w:rsidRDefault="00986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18C1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5611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DD4CDA0" wp14:editId="77E13ECD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03BC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3329D9" wp14:editId="20D9288D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98603A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662A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8603A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FE36B1"/>
  <w15:docId w15:val="{2F2C482D-2A40-4E9E-9826-79DA024D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4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3</TotalTime>
  <Pages>1</Pages>
  <Words>32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2</cp:revision>
  <cp:lastPrinted>2009-01-23T19:40:00Z</cp:lastPrinted>
  <dcterms:created xsi:type="dcterms:W3CDTF">2023-01-04T16:36:00Z</dcterms:created>
  <dcterms:modified xsi:type="dcterms:W3CDTF">2023-01-04T16:39:00Z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