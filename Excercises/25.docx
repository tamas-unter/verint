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85EA8" w14:textId="77777777" w:rsidR="006F34CC" w:rsidRPr="00282019" w:rsidRDefault="006F34CC" w:rsidP="006F34CC">
      <w:pPr>
        <w:rPr>
          <w:rFonts w:ascii="Arial" w:hAnsi="Arial" w:cs="Arial"/>
        </w:rPr>
      </w:pP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</w:p>
    <w:p w14:paraId="45343018" w14:textId="77777777" w:rsidR="006F34CC" w:rsidRPr="00282019" w:rsidRDefault="006F34CC" w:rsidP="006F34CC">
      <w:pPr>
        <w:rPr>
          <w:rFonts w:ascii="Arial" w:hAnsi="Arial" w:cs="Arial"/>
        </w:rPr>
      </w:pPr>
    </w:p>
    <w:p w14:paraId="7E25D31E" w14:textId="77777777" w:rsidR="006F34CC" w:rsidRPr="00282019" w:rsidRDefault="006F34CC" w:rsidP="006F34CC">
      <w:pPr>
        <w:rPr>
          <w:rFonts w:ascii="Arial" w:hAnsi="Arial" w:cs="Arial"/>
        </w:rPr>
      </w:pPr>
    </w:p>
    <w:p w14:paraId="0C213444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70DECCAC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2E5ED6A0" w14:textId="122F9A44" w:rsidR="006F34CC" w:rsidRPr="00282019" w:rsidRDefault="005E6872" w:rsidP="006F34CC">
      <w:pPr>
        <w:pStyle w:val="CoverTitle1"/>
        <w:ind w:left="2880"/>
        <w:rPr>
          <w:b/>
          <w:bCs/>
          <w:color w:val="003366"/>
          <w:sz w:val="52"/>
          <w:szCs w:val="52"/>
        </w:rPr>
      </w:pPr>
      <w:r>
        <w:rPr>
          <w:b/>
          <w:bCs/>
          <w:color w:val="003366"/>
          <w:sz w:val="52"/>
          <w:szCs w:val="52"/>
        </w:rPr>
        <w:t xml:space="preserve">Exercise </w:t>
      </w:r>
      <w:r w:rsidR="008F17F7">
        <w:rPr>
          <w:b/>
          <w:bCs/>
          <w:color w:val="003366"/>
          <w:sz w:val="52"/>
          <w:szCs w:val="52"/>
        </w:rPr>
        <w:t>#</w:t>
      </w:r>
      <w:r w:rsidR="00AD0E86">
        <w:rPr>
          <w:b/>
          <w:bCs/>
          <w:color w:val="003366"/>
          <w:sz w:val="52"/>
          <w:szCs w:val="52"/>
        </w:rPr>
        <w:t>25</w:t>
      </w:r>
    </w:p>
    <w:p w14:paraId="075C8096" w14:textId="77777777" w:rsidR="006F34CC" w:rsidRPr="00282019" w:rsidRDefault="006F34CC" w:rsidP="006F34CC">
      <w:pPr>
        <w:ind w:left="2880"/>
        <w:rPr>
          <w:rFonts w:ascii="Arial" w:hAnsi="Arial" w:cs="Arial"/>
          <w:color w:val="FF0000"/>
          <w:sz w:val="24"/>
        </w:rPr>
      </w:pPr>
    </w:p>
    <w:p w14:paraId="02BDA069" w14:textId="77777777" w:rsidR="006F34CC" w:rsidRPr="00282019" w:rsidRDefault="006F34CC" w:rsidP="006F34CC">
      <w:pPr>
        <w:pStyle w:val="CoverSubtitle"/>
        <w:ind w:left="2880"/>
        <w:jc w:val="left"/>
        <w:rPr>
          <w:b/>
          <w:bCs/>
          <w:sz w:val="22"/>
          <w:szCs w:val="22"/>
        </w:rPr>
      </w:pPr>
    </w:p>
    <w:p w14:paraId="3FBF8C2D" w14:textId="77777777" w:rsidR="006F34CC" w:rsidRPr="00282019" w:rsidRDefault="006F34CC" w:rsidP="006F34CC">
      <w:pPr>
        <w:pStyle w:val="CoverSubtitle"/>
        <w:ind w:left="2880"/>
        <w:jc w:val="left"/>
      </w:pPr>
    </w:p>
    <w:p w14:paraId="32715E63" w14:textId="77777777" w:rsidR="006F34CC" w:rsidRPr="00282019" w:rsidRDefault="006F34CC" w:rsidP="006F34CC">
      <w:pPr>
        <w:pStyle w:val="CoverSubtitle"/>
        <w:ind w:left="2880"/>
        <w:jc w:val="left"/>
      </w:pPr>
    </w:p>
    <w:p w14:paraId="423EC3BF" w14:textId="6E8887C7" w:rsidR="006F34CC" w:rsidRPr="00282019" w:rsidRDefault="00AD0E86" w:rsidP="006F34CC">
      <w:pPr>
        <w:pStyle w:val="CoverAbstract"/>
        <w:ind w:left="2880"/>
        <w:rPr>
          <w:color w:val="auto"/>
        </w:rPr>
      </w:pPr>
      <w:r>
        <w:rPr>
          <w:b/>
          <w:bCs/>
          <w:color w:val="auto"/>
        </w:rPr>
        <w:t>Integration Service not running</w:t>
      </w:r>
    </w:p>
    <w:p w14:paraId="7CE850AC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776BD1F7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7E62D7C1" w14:textId="77777777" w:rsidR="006F34CC" w:rsidRPr="00282019" w:rsidRDefault="006F34CC" w:rsidP="006F34CC">
      <w:pPr>
        <w:pStyle w:val="BodyText"/>
        <w:spacing w:after="60"/>
        <w:ind w:left="2880"/>
        <w:rPr>
          <w:rFonts w:cs="Arial"/>
          <w:b/>
        </w:rPr>
      </w:pPr>
      <w:r w:rsidRPr="00282019">
        <w:rPr>
          <w:rFonts w:cs="Arial"/>
          <w:b/>
        </w:rPr>
        <w:t xml:space="preserve"> </w:t>
      </w:r>
    </w:p>
    <w:p w14:paraId="30FBFE07" w14:textId="77777777" w:rsidR="006F34CC" w:rsidRPr="00282019" w:rsidRDefault="006F34CC" w:rsidP="006F34CC">
      <w:pPr>
        <w:rPr>
          <w:rFonts w:ascii="Arial" w:hAnsi="Arial" w:cs="Arial"/>
          <w:b/>
        </w:rPr>
      </w:pPr>
      <w:r w:rsidRPr="00282019">
        <w:rPr>
          <w:rFonts w:ascii="Arial" w:hAnsi="Arial" w:cs="Arial"/>
          <w:b/>
        </w:rPr>
        <w:br w:type="page"/>
      </w:r>
    </w:p>
    <w:p w14:paraId="4E4D1035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Symptoms</w:t>
      </w:r>
    </w:p>
    <w:p w14:paraId="7D73ADE6" w14:textId="3264008C" w:rsidR="006F34CC" w:rsidRPr="00282019" w:rsidRDefault="00AD0E86" w:rsidP="006F34CC">
      <w:pPr>
        <w:ind w:left="518"/>
        <w:rPr>
          <w:rFonts w:ascii="Arial" w:hAnsi="Arial" w:cs="Arial"/>
        </w:rPr>
      </w:pPr>
      <w:r>
        <w:rPr>
          <w:rFonts w:ascii="Arial" w:hAnsi="Arial" w:cs="Arial"/>
        </w:rPr>
        <w:t>RM Integration Status page shows an error</w:t>
      </w:r>
    </w:p>
    <w:p w14:paraId="59E338EE" w14:textId="77777777" w:rsidR="006F34CC" w:rsidRPr="00282019" w:rsidRDefault="006F34CC" w:rsidP="006F34CC">
      <w:pPr>
        <w:pStyle w:val="Heading1"/>
        <w:spacing w:before="60" w:line="240" w:lineRule="auto"/>
        <w:rPr>
          <w:bCs w:val="0"/>
          <w:color w:val="218785"/>
          <w:kern w:val="0"/>
          <w:sz w:val="28"/>
          <w:szCs w:val="28"/>
        </w:rPr>
      </w:pPr>
    </w:p>
    <w:p w14:paraId="7D0BDD58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Steps to troubleshoot</w:t>
      </w:r>
    </w:p>
    <w:p w14:paraId="4B3785D5" w14:textId="7F103837" w:rsidR="006F34CC" w:rsidRDefault="00AD0E86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Check Service Status</w:t>
      </w:r>
    </w:p>
    <w:p w14:paraId="2C498626" w14:textId="787C549B" w:rsidR="00AD0E86" w:rsidRDefault="00AD0E86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Check RIS logs</w:t>
      </w:r>
    </w:p>
    <w:p w14:paraId="54C6C794" w14:textId="34C9AF79" w:rsidR="00AD0E86" w:rsidRDefault="00AD0E86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</w:t>
      </w:r>
      <w:proofErr w:type="spellStart"/>
      <w:r>
        <w:rPr>
          <w:rFonts w:ascii="Arial" w:hAnsi="Arial" w:cs="Arial"/>
        </w:rPr>
        <w:t>IntegrationServiceWrapper</w:t>
      </w:r>
      <w:proofErr w:type="spellEnd"/>
      <w:r>
        <w:rPr>
          <w:rFonts w:ascii="Arial" w:hAnsi="Arial" w:cs="Arial"/>
        </w:rPr>
        <w:t xml:space="preserve"> log</w:t>
      </w:r>
    </w:p>
    <w:p w14:paraId="385D891A" w14:textId="2A859F07" w:rsidR="00AD0E86" w:rsidRDefault="00AD0E86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Check %PATH% definition</w:t>
      </w:r>
    </w:p>
    <w:p w14:paraId="633290A7" w14:textId="165163A0" w:rsidR="00AD0E86" w:rsidRPr="00F022F8" w:rsidRDefault="00AD0E86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Verify access to java.exe</w:t>
      </w:r>
    </w:p>
    <w:p w14:paraId="2C1628CD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692813F1" w14:textId="77777777" w:rsidR="006F34CC" w:rsidRPr="00282019" w:rsidRDefault="00F022F8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Resolution</w:t>
      </w:r>
    </w:p>
    <w:p w14:paraId="4191EBBA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160D1CFC" w14:textId="23F32EC5" w:rsidR="006F34CC" w:rsidRPr="00F022F8" w:rsidRDefault="00AD0E86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Reinstall JRE / enable access to java.exe</w:t>
      </w:r>
    </w:p>
    <w:p w14:paraId="101D9DEE" w14:textId="77777777" w:rsidR="006F34CC" w:rsidRPr="00282019" w:rsidRDefault="006F34CC" w:rsidP="006F34CC">
      <w:pPr>
        <w:pStyle w:val="ListParagraph"/>
        <w:ind w:left="878"/>
        <w:rPr>
          <w:rFonts w:ascii="Arial" w:hAnsi="Arial" w:cs="Arial"/>
          <w:sz w:val="32"/>
          <w:szCs w:val="32"/>
        </w:rPr>
      </w:pPr>
    </w:p>
    <w:sectPr w:rsidR="006F34CC" w:rsidRPr="00282019" w:rsidSect="00782C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728" w:right="1296" w:bottom="1872" w:left="1296" w:header="144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E83EC" w14:textId="77777777" w:rsidR="00AD0E86" w:rsidRDefault="00AD0E86">
      <w:r>
        <w:separator/>
      </w:r>
    </w:p>
  </w:endnote>
  <w:endnote w:type="continuationSeparator" w:id="0">
    <w:p w14:paraId="5A837820" w14:textId="77777777" w:rsidR="00AD0E86" w:rsidRDefault="00AD0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GHMPG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F7D1F" w14:textId="77777777" w:rsidR="00157706" w:rsidRDefault="00157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5677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2ED48A3" w14:textId="77777777" w:rsidR="00094E39" w:rsidRDefault="00094E39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340842C6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46820" w14:textId="77777777" w:rsidR="00D456FD" w:rsidRPr="00206442" w:rsidRDefault="00D456FD" w:rsidP="00D456FD">
    <w:pPr>
      <w:pStyle w:val="BodyText"/>
      <w:spacing w:after="60" w:line="240" w:lineRule="auto"/>
      <w:ind w:firstLine="720"/>
      <w:rPr>
        <w:b/>
        <w:sz w:val="18"/>
      </w:rPr>
    </w:pPr>
    <w:r w:rsidRPr="00206442">
      <w:rPr>
        <w:b/>
        <w:sz w:val="18"/>
      </w:rPr>
      <w:t>For Verint Internal Use Only</w:t>
    </w:r>
  </w:p>
  <w:p w14:paraId="202B7722" w14:textId="77777777" w:rsidR="00D456FD" w:rsidRDefault="00D456FD" w:rsidP="00D456FD">
    <w:pPr>
      <w:pStyle w:val="BodyText"/>
      <w:spacing w:after="60" w:line="240" w:lineRule="auto"/>
      <w:ind w:left="720"/>
      <w:rPr>
        <w:sz w:val="17"/>
      </w:rPr>
    </w:pPr>
    <w:r w:rsidRPr="00134D72">
      <w:rPr>
        <w:rFonts w:cs="Arial"/>
        <w:noProof/>
      </w:rPr>
      <w:drawing>
        <wp:anchor distT="0" distB="0" distL="114300" distR="114300" simplePos="0" relativeHeight="251671552" behindDoc="1" locked="0" layoutInCell="1" allowOverlap="1" wp14:anchorId="0A70791D" wp14:editId="17E3166F">
          <wp:simplePos x="0" y="0"/>
          <wp:positionH relativeFrom="column">
            <wp:posOffset>8890</wp:posOffset>
          </wp:positionH>
          <wp:positionV relativeFrom="paragraph">
            <wp:posOffset>14518</wp:posOffset>
          </wp:positionV>
          <wp:extent cx="219075" cy="200660"/>
          <wp:effectExtent l="0" t="0" r="0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_Symbol_Gray_RGB_16p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" cy="20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5AE6">
      <w:rPr>
        <w:sz w:val="17"/>
      </w:rPr>
      <w:t>This document is for Verint internal use only and may not be distributed outside of Verint or to persons inside Verint for whom it was not intended</w:t>
    </w:r>
    <w:r>
      <w:rPr>
        <w:sz w:val="17"/>
      </w:rPr>
      <w:t xml:space="preserve">. </w:t>
    </w:r>
    <w:r w:rsidRPr="00065AE6">
      <w:rPr>
        <w:sz w:val="17"/>
      </w:rPr>
      <w:t xml:space="preserve"> </w:t>
    </w:r>
  </w:p>
  <w:p w14:paraId="3E860F38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  <w:r>
      <w:rPr>
        <w:sz w:val="17"/>
      </w:rPr>
      <w:t>© 2022</w:t>
    </w:r>
    <w:r w:rsidRPr="00A83644">
      <w:rPr>
        <w:sz w:val="17"/>
      </w:rPr>
      <w:t xml:space="preserve"> Verint Systems Inc. </w:t>
    </w:r>
    <w:r>
      <w:rPr>
        <w:sz w:val="17"/>
      </w:rPr>
      <w:t xml:space="preserve"> All Rights Reserved Worldwide.</w:t>
    </w:r>
  </w:p>
  <w:p w14:paraId="3802B634" w14:textId="77777777" w:rsidR="00C37B2D" w:rsidRPr="00C37B2D" w:rsidRDefault="00C37B2D" w:rsidP="00C37B2D">
    <w:pPr>
      <w:pStyle w:val="Footer"/>
      <w:ind w:left="720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077A5" w14:textId="77777777" w:rsidR="00AD0E86" w:rsidRDefault="00AD0E86">
      <w:r>
        <w:separator/>
      </w:r>
    </w:p>
  </w:footnote>
  <w:footnote w:type="continuationSeparator" w:id="0">
    <w:p w14:paraId="13CACCEF" w14:textId="77777777" w:rsidR="00AD0E86" w:rsidRDefault="00AD0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22E47" w14:textId="77777777" w:rsidR="00157706" w:rsidRDefault="00157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DE71C" w14:textId="77777777" w:rsidR="00946117" w:rsidRDefault="008F617A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235D671B" wp14:editId="51493CCA">
          <wp:simplePos x="0" y="0"/>
          <wp:positionH relativeFrom="column">
            <wp:posOffset>-445135</wp:posOffset>
          </wp:positionH>
          <wp:positionV relativeFrom="paragraph">
            <wp:posOffset>-681268</wp:posOffset>
          </wp:positionV>
          <wp:extent cx="1783863" cy="463495"/>
          <wp:effectExtent l="0" t="0" r="0" b="0"/>
          <wp:wrapNone/>
          <wp:docPr id="20" name="Picture 20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863" cy="46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49F7B" w14:textId="77777777" w:rsidR="008F617A" w:rsidRDefault="008F617A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1AE0441" wp14:editId="0BE5D030">
          <wp:simplePos x="0" y="0"/>
          <wp:positionH relativeFrom="column">
            <wp:posOffset>-857885</wp:posOffset>
          </wp:positionH>
          <wp:positionV relativeFrom="paragraph">
            <wp:posOffset>-914400</wp:posOffset>
          </wp:positionV>
          <wp:extent cx="7847556" cy="894222"/>
          <wp:effectExtent l="0" t="0" r="127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72" t="-1" r="-1" b="3542"/>
                  <a:stretch/>
                </pic:blipFill>
                <pic:spPr bwMode="auto">
                  <a:xfrm>
                    <a:off x="0" y="0"/>
                    <a:ext cx="7918862" cy="9023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983"/>
    <w:multiLevelType w:val="hybridMultilevel"/>
    <w:tmpl w:val="3698DE18"/>
    <w:lvl w:ilvl="0" w:tplc="73166F8E">
      <w:start w:val="1"/>
      <w:numFmt w:val="bullet"/>
      <w:pStyle w:val="Bullet3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0FA4"/>
    <w:multiLevelType w:val="hybridMultilevel"/>
    <w:tmpl w:val="26D4ED62"/>
    <w:lvl w:ilvl="0" w:tplc="08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" w15:restartNumberingAfterBreak="0">
    <w:nsid w:val="12952421"/>
    <w:multiLevelType w:val="hybridMultilevel"/>
    <w:tmpl w:val="5B985C1A"/>
    <w:lvl w:ilvl="0" w:tplc="D7B25124">
      <w:start w:val="1"/>
      <w:numFmt w:val="lowerLetter"/>
      <w:pStyle w:val="Bullettab"/>
      <w:lvlText w:val="%1)"/>
      <w:lvlJc w:val="left"/>
      <w:pPr>
        <w:ind w:left="792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7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9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1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3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5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7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9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12" w:hanging="180"/>
      </w:pPr>
      <w:rPr>
        <w:rFonts w:cs="Times New Roman"/>
      </w:rPr>
    </w:lvl>
  </w:abstractNum>
  <w:abstractNum w:abstractNumId="3" w15:restartNumberingAfterBreak="0">
    <w:nsid w:val="1BC20C5C"/>
    <w:multiLevelType w:val="hybridMultilevel"/>
    <w:tmpl w:val="B04C0AE4"/>
    <w:lvl w:ilvl="0" w:tplc="4E047E6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D2906"/>
    <w:multiLevelType w:val="hybridMultilevel"/>
    <w:tmpl w:val="AF8E58EC"/>
    <w:lvl w:ilvl="0" w:tplc="92EE3B42">
      <w:start w:val="1"/>
      <w:numFmt w:val="decimal"/>
      <w:lvlText w:val="%1."/>
      <w:lvlJc w:val="left"/>
      <w:pPr>
        <w:ind w:left="878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5" w15:restartNumberingAfterBreak="0">
    <w:nsid w:val="37601735"/>
    <w:multiLevelType w:val="hybridMultilevel"/>
    <w:tmpl w:val="FE8E21F8"/>
    <w:lvl w:ilvl="0" w:tplc="B3AC3A4C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" w15:restartNumberingAfterBreak="0">
    <w:nsid w:val="442873CC"/>
    <w:multiLevelType w:val="hybridMultilevel"/>
    <w:tmpl w:val="285C96A6"/>
    <w:lvl w:ilvl="0" w:tplc="F8EC1176">
      <w:start w:val="1"/>
      <w:numFmt w:val="decimal"/>
      <w:pStyle w:val="NumberedStepsInden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4AF27AF"/>
    <w:multiLevelType w:val="hybridMultilevel"/>
    <w:tmpl w:val="9BA0C458"/>
    <w:lvl w:ilvl="0" w:tplc="7D9C3C8E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381536"/>
    <w:multiLevelType w:val="multilevel"/>
    <w:tmpl w:val="BA6694BE"/>
    <w:lvl w:ilvl="0">
      <w:start w:val="1"/>
      <w:numFmt w:val="decimal"/>
      <w:pStyle w:val="Head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Head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5C207ACF"/>
    <w:multiLevelType w:val="hybridMultilevel"/>
    <w:tmpl w:val="78E8E274"/>
    <w:lvl w:ilvl="0" w:tplc="9528C7F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62A32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8C59CF"/>
    <w:multiLevelType w:val="multilevel"/>
    <w:tmpl w:val="EBB06528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1Heading1"/>
      <w:lvlText w:val="%1.%2.%3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851" w:hanging="851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701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1" w15:restartNumberingAfterBreak="0">
    <w:nsid w:val="63255F7D"/>
    <w:multiLevelType w:val="singleLevel"/>
    <w:tmpl w:val="6B6478E8"/>
    <w:lvl w:ilvl="0">
      <w:start w:val="1"/>
      <w:numFmt w:val="bullet"/>
      <w:pStyle w:val="Bu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41D04E1"/>
    <w:multiLevelType w:val="hybridMultilevel"/>
    <w:tmpl w:val="B6820CDA"/>
    <w:lvl w:ilvl="0" w:tplc="EB6C41B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AD0DFD"/>
    <w:multiLevelType w:val="hybridMultilevel"/>
    <w:tmpl w:val="A4FCD60C"/>
    <w:lvl w:ilvl="0" w:tplc="E3FE2E32">
      <w:start w:val="1"/>
      <w:numFmt w:val="decimal"/>
      <w:pStyle w:val="Bullet"/>
      <w:lvlText w:val="%1."/>
      <w:lvlJc w:val="left"/>
      <w:pPr>
        <w:ind w:left="504" w:hanging="360"/>
      </w:pPr>
      <w:rPr>
        <w:rFonts w:cs="Times New Roman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4" w15:restartNumberingAfterBreak="0">
    <w:nsid w:val="721426CC"/>
    <w:multiLevelType w:val="hybridMultilevel"/>
    <w:tmpl w:val="C2385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16F69"/>
    <w:multiLevelType w:val="hybridMultilevel"/>
    <w:tmpl w:val="0B04DF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764D3092"/>
    <w:multiLevelType w:val="hybridMultilevel"/>
    <w:tmpl w:val="B7F6DE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320C"/>
    <w:multiLevelType w:val="multilevel"/>
    <w:tmpl w:val="0409001F"/>
    <w:styleLink w:val="WW-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792" w:hanging="432"/>
      </w:pPr>
      <w:rPr>
        <w:rFonts w:ascii="Symbol" w:hAnsi="Symbol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num w:numId="1" w16cid:durableId="461536294">
    <w:abstractNumId w:val="17"/>
  </w:num>
  <w:num w:numId="2" w16cid:durableId="1595238941">
    <w:abstractNumId w:val="9"/>
  </w:num>
  <w:num w:numId="3" w16cid:durableId="1599211456">
    <w:abstractNumId w:val="0"/>
  </w:num>
  <w:num w:numId="4" w16cid:durableId="37708019">
    <w:abstractNumId w:val="7"/>
  </w:num>
  <w:num w:numId="5" w16cid:durableId="506332401">
    <w:abstractNumId w:val="13"/>
  </w:num>
  <w:num w:numId="6" w16cid:durableId="1416168334">
    <w:abstractNumId w:val="6"/>
  </w:num>
  <w:num w:numId="7" w16cid:durableId="359546503">
    <w:abstractNumId w:val="11"/>
  </w:num>
  <w:num w:numId="8" w16cid:durableId="2045209052">
    <w:abstractNumId w:val="2"/>
  </w:num>
  <w:num w:numId="9" w16cid:durableId="2047831276">
    <w:abstractNumId w:val="10"/>
  </w:num>
  <w:num w:numId="10" w16cid:durableId="1760515891">
    <w:abstractNumId w:val="8"/>
  </w:num>
  <w:num w:numId="11" w16cid:durableId="43917907">
    <w:abstractNumId w:val="16"/>
  </w:num>
  <w:num w:numId="12" w16cid:durableId="1966233950">
    <w:abstractNumId w:val="15"/>
  </w:num>
  <w:num w:numId="13" w16cid:durableId="17554755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51397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96014886">
    <w:abstractNumId w:val="4"/>
  </w:num>
  <w:num w:numId="16" w16cid:durableId="1329598605">
    <w:abstractNumId w:val="5"/>
  </w:num>
  <w:num w:numId="17" w16cid:durableId="553196853">
    <w:abstractNumId w:val="14"/>
  </w:num>
  <w:num w:numId="18" w16cid:durableId="1230920279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MTMxNTYyBCIDCyUdpeDU4uLM/DyQArNaAJLV9MUsAAAA"/>
  </w:docVars>
  <w:rsids>
    <w:rsidRoot w:val="00AD0E86"/>
    <w:rsid w:val="00000E58"/>
    <w:rsid w:val="00002603"/>
    <w:rsid w:val="00002FE5"/>
    <w:rsid w:val="00003513"/>
    <w:rsid w:val="00003861"/>
    <w:rsid w:val="000051DF"/>
    <w:rsid w:val="00006251"/>
    <w:rsid w:val="00007F03"/>
    <w:rsid w:val="00012AC7"/>
    <w:rsid w:val="000132CE"/>
    <w:rsid w:val="00013E69"/>
    <w:rsid w:val="00015102"/>
    <w:rsid w:val="00026E92"/>
    <w:rsid w:val="0003110D"/>
    <w:rsid w:val="00031D98"/>
    <w:rsid w:val="000430BC"/>
    <w:rsid w:val="000445AF"/>
    <w:rsid w:val="000459CF"/>
    <w:rsid w:val="00053AB4"/>
    <w:rsid w:val="000563D6"/>
    <w:rsid w:val="00065AE6"/>
    <w:rsid w:val="000725D0"/>
    <w:rsid w:val="00081A15"/>
    <w:rsid w:val="00082CED"/>
    <w:rsid w:val="00084901"/>
    <w:rsid w:val="00085B9A"/>
    <w:rsid w:val="00085EC3"/>
    <w:rsid w:val="0009047A"/>
    <w:rsid w:val="00091C6E"/>
    <w:rsid w:val="00093719"/>
    <w:rsid w:val="00093DB5"/>
    <w:rsid w:val="00094E39"/>
    <w:rsid w:val="00095F38"/>
    <w:rsid w:val="000A32ED"/>
    <w:rsid w:val="000A46B3"/>
    <w:rsid w:val="000A4C6E"/>
    <w:rsid w:val="000A6C98"/>
    <w:rsid w:val="000B1402"/>
    <w:rsid w:val="000B2C60"/>
    <w:rsid w:val="000B438B"/>
    <w:rsid w:val="000B570A"/>
    <w:rsid w:val="000C7857"/>
    <w:rsid w:val="000C7B33"/>
    <w:rsid w:val="000D5304"/>
    <w:rsid w:val="000D547A"/>
    <w:rsid w:val="000E0D3A"/>
    <w:rsid w:val="000E4B83"/>
    <w:rsid w:val="000E5DBF"/>
    <w:rsid w:val="000E7162"/>
    <w:rsid w:val="000E7751"/>
    <w:rsid w:val="000E77EC"/>
    <w:rsid w:val="001002C9"/>
    <w:rsid w:val="001012FC"/>
    <w:rsid w:val="00101E60"/>
    <w:rsid w:val="00112769"/>
    <w:rsid w:val="00114C0F"/>
    <w:rsid w:val="0012239F"/>
    <w:rsid w:val="00123430"/>
    <w:rsid w:val="00126820"/>
    <w:rsid w:val="0013042D"/>
    <w:rsid w:val="00131BA0"/>
    <w:rsid w:val="00134D72"/>
    <w:rsid w:val="00140959"/>
    <w:rsid w:val="001434E4"/>
    <w:rsid w:val="00147525"/>
    <w:rsid w:val="00147A9D"/>
    <w:rsid w:val="00151394"/>
    <w:rsid w:val="00157706"/>
    <w:rsid w:val="001723B8"/>
    <w:rsid w:val="0017515F"/>
    <w:rsid w:val="0017789E"/>
    <w:rsid w:val="001A304B"/>
    <w:rsid w:val="001A5F1C"/>
    <w:rsid w:val="001A7160"/>
    <w:rsid w:val="001A7FDA"/>
    <w:rsid w:val="001C06A4"/>
    <w:rsid w:val="001C720A"/>
    <w:rsid w:val="001E47F6"/>
    <w:rsid w:val="001E4878"/>
    <w:rsid w:val="001E731F"/>
    <w:rsid w:val="001E7BFF"/>
    <w:rsid w:val="001E7CF9"/>
    <w:rsid w:val="001F043E"/>
    <w:rsid w:val="001F0EB3"/>
    <w:rsid w:val="001F39CE"/>
    <w:rsid w:val="001F5E7F"/>
    <w:rsid w:val="0021238C"/>
    <w:rsid w:val="00214E78"/>
    <w:rsid w:val="00216806"/>
    <w:rsid w:val="00217604"/>
    <w:rsid w:val="00222902"/>
    <w:rsid w:val="0022370B"/>
    <w:rsid w:val="00224F7A"/>
    <w:rsid w:val="00235A4A"/>
    <w:rsid w:val="00235CF7"/>
    <w:rsid w:val="00240BDB"/>
    <w:rsid w:val="00242AFA"/>
    <w:rsid w:val="00254DE7"/>
    <w:rsid w:val="002575A0"/>
    <w:rsid w:val="00260083"/>
    <w:rsid w:val="002627D1"/>
    <w:rsid w:val="0027578F"/>
    <w:rsid w:val="00276209"/>
    <w:rsid w:val="00282019"/>
    <w:rsid w:val="00284798"/>
    <w:rsid w:val="002857EA"/>
    <w:rsid w:val="00292B03"/>
    <w:rsid w:val="00294D61"/>
    <w:rsid w:val="002A02EE"/>
    <w:rsid w:val="002A23B9"/>
    <w:rsid w:val="002A3D31"/>
    <w:rsid w:val="002A4F14"/>
    <w:rsid w:val="002A6909"/>
    <w:rsid w:val="002B297D"/>
    <w:rsid w:val="002B37C0"/>
    <w:rsid w:val="002C24D2"/>
    <w:rsid w:val="002C5E21"/>
    <w:rsid w:val="002C6F80"/>
    <w:rsid w:val="002E6BF0"/>
    <w:rsid w:val="0030053F"/>
    <w:rsid w:val="00305219"/>
    <w:rsid w:val="00306952"/>
    <w:rsid w:val="003074CD"/>
    <w:rsid w:val="00307DE7"/>
    <w:rsid w:val="0031233A"/>
    <w:rsid w:val="003141F4"/>
    <w:rsid w:val="003143CE"/>
    <w:rsid w:val="003166AA"/>
    <w:rsid w:val="00316F7D"/>
    <w:rsid w:val="00322922"/>
    <w:rsid w:val="00331E57"/>
    <w:rsid w:val="003360B4"/>
    <w:rsid w:val="00336FEF"/>
    <w:rsid w:val="0034022C"/>
    <w:rsid w:val="00341578"/>
    <w:rsid w:val="003424DD"/>
    <w:rsid w:val="00342A28"/>
    <w:rsid w:val="00342EAC"/>
    <w:rsid w:val="003458AC"/>
    <w:rsid w:val="00346698"/>
    <w:rsid w:val="003473D4"/>
    <w:rsid w:val="0035056E"/>
    <w:rsid w:val="003628A6"/>
    <w:rsid w:val="00366152"/>
    <w:rsid w:val="003678D0"/>
    <w:rsid w:val="00373CE3"/>
    <w:rsid w:val="0037465C"/>
    <w:rsid w:val="0037781B"/>
    <w:rsid w:val="00381561"/>
    <w:rsid w:val="0038269E"/>
    <w:rsid w:val="00383624"/>
    <w:rsid w:val="0038670D"/>
    <w:rsid w:val="0039067E"/>
    <w:rsid w:val="00391155"/>
    <w:rsid w:val="0039117C"/>
    <w:rsid w:val="00391C61"/>
    <w:rsid w:val="0039344B"/>
    <w:rsid w:val="00393DCF"/>
    <w:rsid w:val="00396C15"/>
    <w:rsid w:val="003972A2"/>
    <w:rsid w:val="003A2D10"/>
    <w:rsid w:val="003A702D"/>
    <w:rsid w:val="003B2489"/>
    <w:rsid w:val="003B412B"/>
    <w:rsid w:val="003C00E1"/>
    <w:rsid w:val="003C3AB7"/>
    <w:rsid w:val="003C5804"/>
    <w:rsid w:val="003C5949"/>
    <w:rsid w:val="003D3D6F"/>
    <w:rsid w:val="003E06C2"/>
    <w:rsid w:val="003F448F"/>
    <w:rsid w:val="003F4943"/>
    <w:rsid w:val="00401782"/>
    <w:rsid w:val="00402919"/>
    <w:rsid w:val="00404AEA"/>
    <w:rsid w:val="004060D4"/>
    <w:rsid w:val="00412247"/>
    <w:rsid w:val="004142BF"/>
    <w:rsid w:val="00414E82"/>
    <w:rsid w:val="004152C3"/>
    <w:rsid w:val="004164DE"/>
    <w:rsid w:val="00420BAB"/>
    <w:rsid w:val="00424F57"/>
    <w:rsid w:val="004263F1"/>
    <w:rsid w:val="0042641E"/>
    <w:rsid w:val="004266F8"/>
    <w:rsid w:val="00433695"/>
    <w:rsid w:val="00434BF1"/>
    <w:rsid w:val="00441072"/>
    <w:rsid w:val="00446B65"/>
    <w:rsid w:val="00460593"/>
    <w:rsid w:val="004611A7"/>
    <w:rsid w:val="004628B5"/>
    <w:rsid w:val="00465919"/>
    <w:rsid w:val="00465F2E"/>
    <w:rsid w:val="00466E10"/>
    <w:rsid w:val="004723F6"/>
    <w:rsid w:val="00476A80"/>
    <w:rsid w:val="004817C9"/>
    <w:rsid w:val="00483EB7"/>
    <w:rsid w:val="004867A3"/>
    <w:rsid w:val="0049213F"/>
    <w:rsid w:val="0049739D"/>
    <w:rsid w:val="004A5CD3"/>
    <w:rsid w:val="004B09D5"/>
    <w:rsid w:val="004C2DF2"/>
    <w:rsid w:val="004C3EF0"/>
    <w:rsid w:val="004C44F6"/>
    <w:rsid w:val="004C4B68"/>
    <w:rsid w:val="004D3816"/>
    <w:rsid w:val="004E051F"/>
    <w:rsid w:val="004E223D"/>
    <w:rsid w:val="004E2366"/>
    <w:rsid w:val="004E3B4A"/>
    <w:rsid w:val="004F068B"/>
    <w:rsid w:val="00501364"/>
    <w:rsid w:val="00502430"/>
    <w:rsid w:val="00503439"/>
    <w:rsid w:val="00504023"/>
    <w:rsid w:val="00505882"/>
    <w:rsid w:val="005114E8"/>
    <w:rsid w:val="005175B3"/>
    <w:rsid w:val="005231FF"/>
    <w:rsid w:val="00536593"/>
    <w:rsid w:val="005374CF"/>
    <w:rsid w:val="00540159"/>
    <w:rsid w:val="005407DB"/>
    <w:rsid w:val="0054450B"/>
    <w:rsid w:val="0054633A"/>
    <w:rsid w:val="00546BD7"/>
    <w:rsid w:val="00553E8D"/>
    <w:rsid w:val="005549E8"/>
    <w:rsid w:val="00560779"/>
    <w:rsid w:val="00566FB4"/>
    <w:rsid w:val="005677DF"/>
    <w:rsid w:val="005724FB"/>
    <w:rsid w:val="0057251A"/>
    <w:rsid w:val="005766BB"/>
    <w:rsid w:val="0058142D"/>
    <w:rsid w:val="005825E3"/>
    <w:rsid w:val="00586735"/>
    <w:rsid w:val="005922DB"/>
    <w:rsid w:val="005B0FB6"/>
    <w:rsid w:val="005C01FC"/>
    <w:rsid w:val="005C1F2A"/>
    <w:rsid w:val="005C33A3"/>
    <w:rsid w:val="005C4058"/>
    <w:rsid w:val="005C6F51"/>
    <w:rsid w:val="005D4F28"/>
    <w:rsid w:val="005D6C5D"/>
    <w:rsid w:val="005E1190"/>
    <w:rsid w:val="005E6872"/>
    <w:rsid w:val="005E7B02"/>
    <w:rsid w:val="005F3AD8"/>
    <w:rsid w:val="005F3B07"/>
    <w:rsid w:val="005F6D1C"/>
    <w:rsid w:val="0060052B"/>
    <w:rsid w:val="0060679B"/>
    <w:rsid w:val="00622C97"/>
    <w:rsid w:val="00630F19"/>
    <w:rsid w:val="006426C4"/>
    <w:rsid w:val="00642A10"/>
    <w:rsid w:val="006440A4"/>
    <w:rsid w:val="0064416C"/>
    <w:rsid w:val="00651CF4"/>
    <w:rsid w:val="00654ED3"/>
    <w:rsid w:val="0065535F"/>
    <w:rsid w:val="00655BA3"/>
    <w:rsid w:val="006605C5"/>
    <w:rsid w:val="00663A98"/>
    <w:rsid w:val="00671546"/>
    <w:rsid w:val="006723D0"/>
    <w:rsid w:val="0067286E"/>
    <w:rsid w:val="00681D69"/>
    <w:rsid w:val="00682514"/>
    <w:rsid w:val="00684D09"/>
    <w:rsid w:val="006855FD"/>
    <w:rsid w:val="006861F5"/>
    <w:rsid w:val="00690115"/>
    <w:rsid w:val="00690E53"/>
    <w:rsid w:val="00690FB6"/>
    <w:rsid w:val="00695FB6"/>
    <w:rsid w:val="00697D50"/>
    <w:rsid w:val="006A309E"/>
    <w:rsid w:val="006A3E3E"/>
    <w:rsid w:val="006B00D5"/>
    <w:rsid w:val="006B2395"/>
    <w:rsid w:val="006B452B"/>
    <w:rsid w:val="006B7240"/>
    <w:rsid w:val="006C210E"/>
    <w:rsid w:val="006C297A"/>
    <w:rsid w:val="006C425F"/>
    <w:rsid w:val="006D0445"/>
    <w:rsid w:val="006D6F1A"/>
    <w:rsid w:val="006E35D9"/>
    <w:rsid w:val="006E47C3"/>
    <w:rsid w:val="006E56FC"/>
    <w:rsid w:val="006E73D7"/>
    <w:rsid w:val="006F19D8"/>
    <w:rsid w:val="006F34CC"/>
    <w:rsid w:val="006F68C0"/>
    <w:rsid w:val="00701D91"/>
    <w:rsid w:val="00704B53"/>
    <w:rsid w:val="00712C97"/>
    <w:rsid w:val="00717A9A"/>
    <w:rsid w:val="00720F5A"/>
    <w:rsid w:val="0072194B"/>
    <w:rsid w:val="00722548"/>
    <w:rsid w:val="0072590B"/>
    <w:rsid w:val="00727C7D"/>
    <w:rsid w:val="007312B2"/>
    <w:rsid w:val="00736058"/>
    <w:rsid w:val="00741573"/>
    <w:rsid w:val="007424D2"/>
    <w:rsid w:val="007434CF"/>
    <w:rsid w:val="0074495A"/>
    <w:rsid w:val="00746A21"/>
    <w:rsid w:val="00746B26"/>
    <w:rsid w:val="0075252C"/>
    <w:rsid w:val="00761F91"/>
    <w:rsid w:val="007622E9"/>
    <w:rsid w:val="00763F67"/>
    <w:rsid w:val="0076690F"/>
    <w:rsid w:val="007722F0"/>
    <w:rsid w:val="00775E78"/>
    <w:rsid w:val="00776247"/>
    <w:rsid w:val="00780825"/>
    <w:rsid w:val="00782CC0"/>
    <w:rsid w:val="00790395"/>
    <w:rsid w:val="00792B4A"/>
    <w:rsid w:val="007A4F39"/>
    <w:rsid w:val="007B0BF3"/>
    <w:rsid w:val="007C570F"/>
    <w:rsid w:val="007D0C4C"/>
    <w:rsid w:val="007D6D21"/>
    <w:rsid w:val="007E0C23"/>
    <w:rsid w:val="007E21DB"/>
    <w:rsid w:val="007E46C2"/>
    <w:rsid w:val="007E5622"/>
    <w:rsid w:val="007F251A"/>
    <w:rsid w:val="007F7003"/>
    <w:rsid w:val="007F70A2"/>
    <w:rsid w:val="008006D3"/>
    <w:rsid w:val="00801CE2"/>
    <w:rsid w:val="00802580"/>
    <w:rsid w:val="00802C5D"/>
    <w:rsid w:val="00805E93"/>
    <w:rsid w:val="008107A0"/>
    <w:rsid w:val="00812811"/>
    <w:rsid w:val="00812B8E"/>
    <w:rsid w:val="008177E8"/>
    <w:rsid w:val="00827CC8"/>
    <w:rsid w:val="008351D4"/>
    <w:rsid w:val="008402F1"/>
    <w:rsid w:val="008434FE"/>
    <w:rsid w:val="00844C3B"/>
    <w:rsid w:val="00847202"/>
    <w:rsid w:val="008504D6"/>
    <w:rsid w:val="00857334"/>
    <w:rsid w:val="00863494"/>
    <w:rsid w:val="008650CD"/>
    <w:rsid w:val="00871BC7"/>
    <w:rsid w:val="0087285C"/>
    <w:rsid w:val="00873A85"/>
    <w:rsid w:val="00891A5D"/>
    <w:rsid w:val="008A2733"/>
    <w:rsid w:val="008A5877"/>
    <w:rsid w:val="008A6A5A"/>
    <w:rsid w:val="008B0737"/>
    <w:rsid w:val="008B6472"/>
    <w:rsid w:val="008C2792"/>
    <w:rsid w:val="008C4237"/>
    <w:rsid w:val="008D4E32"/>
    <w:rsid w:val="008D75C9"/>
    <w:rsid w:val="008E6CF0"/>
    <w:rsid w:val="008F17F7"/>
    <w:rsid w:val="008F6058"/>
    <w:rsid w:val="008F617A"/>
    <w:rsid w:val="009064A8"/>
    <w:rsid w:val="00912E6F"/>
    <w:rsid w:val="009154CF"/>
    <w:rsid w:val="00920F43"/>
    <w:rsid w:val="0092663B"/>
    <w:rsid w:val="0093107B"/>
    <w:rsid w:val="00940356"/>
    <w:rsid w:val="00940B8D"/>
    <w:rsid w:val="00943554"/>
    <w:rsid w:val="00944EE5"/>
    <w:rsid w:val="00946117"/>
    <w:rsid w:val="0095166C"/>
    <w:rsid w:val="00956FE2"/>
    <w:rsid w:val="00961006"/>
    <w:rsid w:val="00964F05"/>
    <w:rsid w:val="00966207"/>
    <w:rsid w:val="0097083B"/>
    <w:rsid w:val="009846EA"/>
    <w:rsid w:val="00985B34"/>
    <w:rsid w:val="0099166D"/>
    <w:rsid w:val="00991F86"/>
    <w:rsid w:val="009A0D62"/>
    <w:rsid w:val="009A29A0"/>
    <w:rsid w:val="009A4F07"/>
    <w:rsid w:val="009A6179"/>
    <w:rsid w:val="009A7113"/>
    <w:rsid w:val="009B3A14"/>
    <w:rsid w:val="009C7AEB"/>
    <w:rsid w:val="009D4E33"/>
    <w:rsid w:val="009D73C7"/>
    <w:rsid w:val="009D788A"/>
    <w:rsid w:val="009D7FB8"/>
    <w:rsid w:val="009E0C2F"/>
    <w:rsid w:val="009E1289"/>
    <w:rsid w:val="009F31D5"/>
    <w:rsid w:val="00A03F5E"/>
    <w:rsid w:val="00A071F3"/>
    <w:rsid w:val="00A20A49"/>
    <w:rsid w:val="00A260CD"/>
    <w:rsid w:val="00A273A3"/>
    <w:rsid w:val="00A30604"/>
    <w:rsid w:val="00A33D5B"/>
    <w:rsid w:val="00A36E34"/>
    <w:rsid w:val="00A53952"/>
    <w:rsid w:val="00A60867"/>
    <w:rsid w:val="00A635D0"/>
    <w:rsid w:val="00A6755D"/>
    <w:rsid w:val="00A7214F"/>
    <w:rsid w:val="00A803EA"/>
    <w:rsid w:val="00A83644"/>
    <w:rsid w:val="00A84A08"/>
    <w:rsid w:val="00A8657A"/>
    <w:rsid w:val="00A9133E"/>
    <w:rsid w:val="00A9260B"/>
    <w:rsid w:val="00A94F92"/>
    <w:rsid w:val="00AA4C07"/>
    <w:rsid w:val="00AA70CD"/>
    <w:rsid w:val="00AB20E0"/>
    <w:rsid w:val="00AB4F67"/>
    <w:rsid w:val="00AD0024"/>
    <w:rsid w:val="00AD0A7F"/>
    <w:rsid w:val="00AD0E86"/>
    <w:rsid w:val="00AD28D9"/>
    <w:rsid w:val="00AD34CB"/>
    <w:rsid w:val="00AD359A"/>
    <w:rsid w:val="00AD5A7D"/>
    <w:rsid w:val="00AD5B00"/>
    <w:rsid w:val="00AE2542"/>
    <w:rsid w:val="00AE2DDB"/>
    <w:rsid w:val="00AE53FC"/>
    <w:rsid w:val="00AE54BF"/>
    <w:rsid w:val="00AF3835"/>
    <w:rsid w:val="00B00464"/>
    <w:rsid w:val="00B05867"/>
    <w:rsid w:val="00B0666D"/>
    <w:rsid w:val="00B11D8C"/>
    <w:rsid w:val="00B12AB3"/>
    <w:rsid w:val="00B20ADF"/>
    <w:rsid w:val="00B215DD"/>
    <w:rsid w:val="00B22BFF"/>
    <w:rsid w:val="00B2432F"/>
    <w:rsid w:val="00B27AC8"/>
    <w:rsid w:val="00B30EF1"/>
    <w:rsid w:val="00B32656"/>
    <w:rsid w:val="00B368ED"/>
    <w:rsid w:val="00B472C0"/>
    <w:rsid w:val="00B523CF"/>
    <w:rsid w:val="00B54B84"/>
    <w:rsid w:val="00B572A2"/>
    <w:rsid w:val="00B61EDC"/>
    <w:rsid w:val="00B70098"/>
    <w:rsid w:val="00B73F42"/>
    <w:rsid w:val="00B802E9"/>
    <w:rsid w:val="00B80D2A"/>
    <w:rsid w:val="00B820D8"/>
    <w:rsid w:val="00B82EE7"/>
    <w:rsid w:val="00B8429D"/>
    <w:rsid w:val="00B86D7B"/>
    <w:rsid w:val="00B930B9"/>
    <w:rsid w:val="00B9626E"/>
    <w:rsid w:val="00B96A4D"/>
    <w:rsid w:val="00BA1EA8"/>
    <w:rsid w:val="00BA5840"/>
    <w:rsid w:val="00BA7026"/>
    <w:rsid w:val="00BB34D4"/>
    <w:rsid w:val="00BB4E8F"/>
    <w:rsid w:val="00BC1E80"/>
    <w:rsid w:val="00BC35B2"/>
    <w:rsid w:val="00BC68B1"/>
    <w:rsid w:val="00BC6923"/>
    <w:rsid w:val="00BD17EA"/>
    <w:rsid w:val="00BD6A90"/>
    <w:rsid w:val="00BD6C62"/>
    <w:rsid w:val="00BE2109"/>
    <w:rsid w:val="00C003BF"/>
    <w:rsid w:val="00C04D24"/>
    <w:rsid w:val="00C11C1B"/>
    <w:rsid w:val="00C13CB1"/>
    <w:rsid w:val="00C37B2D"/>
    <w:rsid w:val="00C47C0B"/>
    <w:rsid w:val="00C51D21"/>
    <w:rsid w:val="00C534E6"/>
    <w:rsid w:val="00C57FF4"/>
    <w:rsid w:val="00C60E6E"/>
    <w:rsid w:val="00C62930"/>
    <w:rsid w:val="00C64414"/>
    <w:rsid w:val="00C6728B"/>
    <w:rsid w:val="00C703FF"/>
    <w:rsid w:val="00C72FE3"/>
    <w:rsid w:val="00C76407"/>
    <w:rsid w:val="00C93BA9"/>
    <w:rsid w:val="00C94428"/>
    <w:rsid w:val="00C94C5B"/>
    <w:rsid w:val="00CA04FA"/>
    <w:rsid w:val="00CA1DDD"/>
    <w:rsid w:val="00CB1289"/>
    <w:rsid w:val="00CB3ACC"/>
    <w:rsid w:val="00CB7760"/>
    <w:rsid w:val="00CC14C3"/>
    <w:rsid w:val="00CC2953"/>
    <w:rsid w:val="00CC5379"/>
    <w:rsid w:val="00CD26C7"/>
    <w:rsid w:val="00CE0056"/>
    <w:rsid w:val="00CE07C3"/>
    <w:rsid w:val="00CE4653"/>
    <w:rsid w:val="00CF20B0"/>
    <w:rsid w:val="00CF2BF6"/>
    <w:rsid w:val="00CF6FF5"/>
    <w:rsid w:val="00D02301"/>
    <w:rsid w:val="00D069B8"/>
    <w:rsid w:val="00D11FB6"/>
    <w:rsid w:val="00D15641"/>
    <w:rsid w:val="00D22E89"/>
    <w:rsid w:val="00D24E08"/>
    <w:rsid w:val="00D34BFC"/>
    <w:rsid w:val="00D37CA4"/>
    <w:rsid w:val="00D42A76"/>
    <w:rsid w:val="00D456FD"/>
    <w:rsid w:val="00D46220"/>
    <w:rsid w:val="00D55A0D"/>
    <w:rsid w:val="00D7741B"/>
    <w:rsid w:val="00D842A3"/>
    <w:rsid w:val="00D900BF"/>
    <w:rsid w:val="00D905B5"/>
    <w:rsid w:val="00D91486"/>
    <w:rsid w:val="00D94299"/>
    <w:rsid w:val="00D95E0E"/>
    <w:rsid w:val="00DA1BA5"/>
    <w:rsid w:val="00DA2BD3"/>
    <w:rsid w:val="00DA345E"/>
    <w:rsid w:val="00DB0DB8"/>
    <w:rsid w:val="00DB3B6D"/>
    <w:rsid w:val="00DB63EC"/>
    <w:rsid w:val="00DB6FB9"/>
    <w:rsid w:val="00DC02A3"/>
    <w:rsid w:val="00DC10AF"/>
    <w:rsid w:val="00DC3A72"/>
    <w:rsid w:val="00DC3BEE"/>
    <w:rsid w:val="00DC552B"/>
    <w:rsid w:val="00DD68FB"/>
    <w:rsid w:val="00DD6CFF"/>
    <w:rsid w:val="00DE0C96"/>
    <w:rsid w:val="00DE47A9"/>
    <w:rsid w:val="00DE4D0B"/>
    <w:rsid w:val="00DF3326"/>
    <w:rsid w:val="00DF7BC6"/>
    <w:rsid w:val="00E13239"/>
    <w:rsid w:val="00E2211E"/>
    <w:rsid w:val="00E255B8"/>
    <w:rsid w:val="00E34D2F"/>
    <w:rsid w:val="00E42088"/>
    <w:rsid w:val="00E45F86"/>
    <w:rsid w:val="00E6165A"/>
    <w:rsid w:val="00E61888"/>
    <w:rsid w:val="00E62B62"/>
    <w:rsid w:val="00E67A1C"/>
    <w:rsid w:val="00E7078E"/>
    <w:rsid w:val="00E71277"/>
    <w:rsid w:val="00E72B53"/>
    <w:rsid w:val="00E736D7"/>
    <w:rsid w:val="00E74CEB"/>
    <w:rsid w:val="00E85956"/>
    <w:rsid w:val="00E87692"/>
    <w:rsid w:val="00E9596A"/>
    <w:rsid w:val="00E959F4"/>
    <w:rsid w:val="00E97320"/>
    <w:rsid w:val="00EA164C"/>
    <w:rsid w:val="00EA5DCB"/>
    <w:rsid w:val="00EA7DE9"/>
    <w:rsid w:val="00EB04D1"/>
    <w:rsid w:val="00EB0EB4"/>
    <w:rsid w:val="00EB759A"/>
    <w:rsid w:val="00EC7E40"/>
    <w:rsid w:val="00ED341B"/>
    <w:rsid w:val="00ED4015"/>
    <w:rsid w:val="00ED4290"/>
    <w:rsid w:val="00EE2166"/>
    <w:rsid w:val="00EE4AB0"/>
    <w:rsid w:val="00EF69CD"/>
    <w:rsid w:val="00F01DFF"/>
    <w:rsid w:val="00F022F8"/>
    <w:rsid w:val="00F0590D"/>
    <w:rsid w:val="00F05EE5"/>
    <w:rsid w:val="00F11E52"/>
    <w:rsid w:val="00F148D9"/>
    <w:rsid w:val="00F17E5A"/>
    <w:rsid w:val="00F22DB8"/>
    <w:rsid w:val="00F33A59"/>
    <w:rsid w:val="00F52B5B"/>
    <w:rsid w:val="00F5444A"/>
    <w:rsid w:val="00F57B55"/>
    <w:rsid w:val="00F60A99"/>
    <w:rsid w:val="00F60E6B"/>
    <w:rsid w:val="00F61C02"/>
    <w:rsid w:val="00F64786"/>
    <w:rsid w:val="00F678BB"/>
    <w:rsid w:val="00F73C42"/>
    <w:rsid w:val="00F75A84"/>
    <w:rsid w:val="00F76374"/>
    <w:rsid w:val="00F810AB"/>
    <w:rsid w:val="00F838C9"/>
    <w:rsid w:val="00F83E7F"/>
    <w:rsid w:val="00F861A3"/>
    <w:rsid w:val="00F90587"/>
    <w:rsid w:val="00FA596E"/>
    <w:rsid w:val="00FB0E6F"/>
    <w:rsid w:val="00FB4725"/>
    <w:rsid w:val="00FC151A"/>
    <w:rsid w:val="00FC1BD2"/>
    <w:rsid w:val="00FD3014"/>
    <w:rsid w:val="00FD3CF3"/>
    <w:rsid w:val="00FD56FD"/>
    <w:rsid w:val="00FD60B7"/>
    <w:rsid w:val="00FD7F3A"/>
    <w:rsid w:val="00FE2F53"/>
    <w:rsid w:val="00FE4ADA"/>
    <w:rsid w:val="00FE5F10"/>
    <w:rsid w:val="00FF2406"/>
    <w:rsid w:val="00FF505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EE0EBC"/>
  <w15:docId w15:val="{81096A4E-7632-4335-BDD2-ABEDF9FF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E32"/>
    <w:rPr>
      <w:rFonts w:ascii="Verdana" w:hAnsi="Verdana"/>
      <w:sz w:val="18"/>
      <w:szCs w:val="24"/>
    </w:rPr>
  </w:style>
  <w:style w:type="paragraph" w:styleId="Heading1">
    <w:name w:val="heading 1"/>
    <w:basedOn w:val="BodyText"/>
    <w:next w:val="BodyText"/>
    <w:link w:val="Heading1Char"/>
    <w:qFormat/>
    <w:rsid w:val="007E46C2"/>
    <w:pPr>
      <w:keepNext/>
      <w:spacing w:before="120" w:after="60" w:line="360" w:lineRule="atLeast"/>
      <w:outlineLvl w:val="0"/>
    </w:pPr>
    <w:rPr>
      <w:rFonts w:cs="Arial"/>
      <w:b/>
      <w:bCs/>
      <w:color w:val="007AFF"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424D2"/>
    <w:pPr>
      <w:keepNext/>
      <w:spacing w:before="360" w:after="60" w:line="280" w:lineRule="atLeast"/>
      <w:outlineLvl w:val="1"/>
    </w:pPr>
    <w:rPr>
      <w:rFonts w:ascii="Arial" w:hAnsi="Arial" w:cs="Arial"/>
      <w:b/>
      <w:bCs/>
      <w:iCs/>
      <w:color w:val="0D3E86"/>
      <w:sz w:val="28"/>
      <w:szCs w:val="22"/>
    </w:rPr>
  </w:style>
  <w:style w:type="paragraph" w:styleId="Heading3">
    <w:name w:val="heading 3"/>
    <w:basedOn w:val="Normal"/>
    <w:next w:val="BodyText"/>
    <w:link w:val="Heading3Char"/>
    <w:qFormat/>
    <w:rsid w:val="005766BB"/>
    <w:pPr>
      <w:keepNext/>
      <w:tabs>
        <w:tab w:val="num" w:pos="1224"/>
      </w:tabs>
      <w:spacing w:before="240" w:after="60" w:line="280" w:lineRule="atLeast"/>
      <w:outlineLvl w:val="2"/>
    </w:pPr>
    <w:rPr>
      <w:rFonts w:ascii="Arial" w:hAnsi="Arial" w:cs="Arial"/>
      <w:bCs/>
      <w:i/>
      <w:color w:val="0D3E7C"/>
      <w:sz w:val="22"/>
    </w:rPr>
  </w:style>
  <w:style w:type="paragraph" w:styleId="Heading4">
    <w:name w:val="heading 4"/>
    <w:basedOn w:val="Normal"/>
    <w:next w:val="Normal"/>
    <w:link w:val="Heading4Char"/>
    <w:qFormat/>
    <w:rsid w:val="000E7162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72590B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1"/>
    <w:basedOn w:val="Normal"/>
    <w:rsid w:val="002A3D31"/>
    <w:pPr>
      <w:numPr>
        <w:numId w:val="2"/>
      </w:numPr>
      <w:spacing w:after="120" w:line="240" w:lineRule="atLeast"/>
    </w:pPr>
    <w:rPr>
      <w:rFonts w:ascii="Arial" w:hAnsi="Arial"/>
      <w:color w:val="000000"/>
      <w:sz w:val="20"/>
      <w:szCs w:val="18"/>
    </w:rPr>
  </w:style>
  <w:style w:type="paragraph" w:styleId="Header">
    <w:name w:val="header"/>
    <w:basedOn w:val="Normal"/>
    <w:link w:val="HeaderChar"/>
    <w:rsid w:val="00114C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7BFF"/>
    <w:pPr>
      <w:tabs>
        <w:tab w:val="center" w:pos="4320"/>
        <w:tab w:val="right" w:pos="8640"/>
      </w:tabs>
    </w:pPr>
    <w:rPr>
      <w:sz w:val="17"/>
    </w:rPr>
  </w:style>
  <w:style w:type="paragraph" w:styleId="BodyText">
    <w:name w:val="Body Text"/>
    <w:basedOn w:val="Normal"/>
    <w:link w:val="BodyTextChar"/>
    <w:uiPriority w:val="99"/>
    <w:qFormat/>
    <w:rsid w:val="00085EC3"/>
    <w:pPr>
      <w:suppressAutoHyphens/>
      <w:spacing w:after="120" w:line="240" w:lineRule="atLeast"/>
    </w:pPr>
    <w:rPr>
      <w:rFonts w:ascii="Arial" w:hAnsi="Arial"/>
      <w:sz w:val="20"/>
    </w:rPr>
  </w:style>
  <w:style w:type="paragraph" w:customStyle="1" w:styleId="StyleHeading4TitleofPaper10pt">
    <w:name w:val="Style Heading 4Title of Paper + 10 pt"/>
    <w:basedOn w:val="Heading3"/>
    <w:next w:val="BodyText"/>
    <w:rsid w:val="000E7162"/>
    <w:pPr>
      <w:tabs>
        <w:tab w:val="clear" w:pos="1224"/>
      </w:tabs>
      <w:spacing w:before="120"/>
      <w:jc w:val="both"/>
    </w:pPr>
    <w:rPr>
      <w:rFonts w:cs="Times New Roman"/>
      <w:b/>
      <w:i w:val="0"/>
      <w:iCs/>
      <w:kern w:val="32"/>
      <w:sz w:val="18"/>
      <w:szCs w:val="18"/>
    </w:rPr>
  </w:style>
  <w:style w:type="paragraph" w:customStyle="1" w:styleId="PaperTitle">
    <w:name w:val="Paper Title"/>
    <w:basedOn w:val="Heading4"/>
    <w:rsid w:val="000E7162"/>
    <w:pPr>
      <w:framePr w:hSpace="180" w:wrap="around" w:vAnchor="text" w:hAnchor="page" w:x="5278" w:y="1334"/>
      <w:suppressAutoHyphens/>
      <w:spacing w:before="0" w:after="0" w:line="280" w:lineRule="atLeast"/>
    </w:pPr>
    <w:rPr>
      <w:rFonts w:ascii="Verdana" w:hAnsi="Verdana"/>
      <w:color w:val="FFFFFF"/>
      <w:sz w:val="40"/>
    </w:rPr>
  </w:style>
  <w:style w:type="paragraph" w:styleId="TOC4">
    <w:name w:val="toc 4"/>
    <w:basedOn w:val="Normal"/>
    <w:next w:val="Normal"/>
    <w:semiHidden/>
    <w:rsid w:val="000E7162"/>
    <w:pPr>
      <w:suppressAutoHyphens/>
      <w:ind w:left="547"/>
    </w:pPr>
  </w:style>
  <w:style w:type="paragraph" w:customStyle="1" w:styleId="StyleHeading4">
    <w:name w:val="Style Heading4 +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StyleHeading41">
    <w:name w:val="Style Heading4 +1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Heading40">
    <w:name w:val="Heading4"/>
    <w:basedOn w:val="Normal"/>
    <w:next w:val="BodyText"/>
    <w:rsid w:val="00D34BFC"/>
    <w:pPr>
      <w:keepNext/>
      <w:spacing w:before="240" w:line="280" w:lineRule="atLeast"/>
      <w:outlineLvl w:val="1"/>
    </w:pPr>
    <w:rPr>
      <w:b/>
      <w:bCs/>
      <w:iCs/>
      <w:color w:val="000000"/>
      <w:kern w:val="32"/>
      <w:sz w:val="20"/>
      <w:szCs w:val="20"/>
    </w:rPr>
  </w:style>
  <w:style w:type="paragraph" w:customStyle="1" w:styleId="StyleHeading4Before0pt">
    <w:name w:val="Style Heading4 + Before:  0 pt"/>
    <w:basedOn w:val="Heading40"/>
    <w:rsid w:val="000E7162"/>
    <w:rPr>
      <w:b w:val="0"/>
      <w:bCs w:val="0"/>
      <w:i/>
    </w:rPr>
  </w:style>
  <w:style w:type="paragraph" w:customStyle="1" w:styleId="Heading5">
    <w:name w:val="Heading5"/>
    <w:basedOn w:val="Heading40"/>
    <w:rsid w:val="00D34BFC"/>
    <w:pPr>
      <w:spacing w:before="0"/>
    </w:pPr>
    <w:rPr>
      <w:i/>
    </w:rPr>
  </w:style>
  <w:style w:type="paragraph" w:styleId="TOC5">
    <w:name w:val="toc 5"/>
    <w:basedOn w:val="Normal"/>
    <w:next w:val="Normal"/>
    <w:semiHidden/>
    <w:rsid w:val="000E7162"/>
    <w:pPr>
      <w:suppressAutoHyphens/>
      <w:ind w:left="720"/>
    </w:pPr>
  </w:style>
  <w:style w:type="paragraph" w:styleId="Index1">
    <w:name w:val="index 1"/>
    <w:basedOn w:val="Normal"/>
    <w:next w:val="Normal"/>
    <w:semiHidden/>
    <w:rsid w:val="000E7162"/>
    <w:pPr>
      <w:suppressAutoHyphens/>
    </w:pPr>
    <w:rPr>
      <w:sz w:val="16"/>
    </w:rPr>
  </w:style>
  <w:style w:type="paragraph" w:styleId="Index2">
    <w:name w:val="index 2"/>
    <w:basedOn w:val="Index1"/>
    <w:next w:val="Normal"/>
    <w:semiHidden/>
    <w:rsid w:val="000E7162"/>
    <w:pPr>
      <w:ind w:left="374" w:hanging="187"/>
    </w:pPr>
  </w:style>
  <w:style w:type="numbering" w:customStyle="1" w:styleId="Style1">
    <w:name w:val="Style1"/>
    <w:rsid w:val="003473D4"/>
  </w:style>
  <w:style w:type="numbering" w:customStyle="1" w:styleId="WW-1">
    <w:name w:val="WW-1"/>
    <w:rsid w:val="003473D4"/>
    <w:pPr>
      <w:numPr>
        <w:numId w:val="1"/>
      </w:numPr>
    </w:pPr>
  </w:style>
  <w:style w:type="paragraph" w:customStyle="1" w:styleId="Table1">
    <w:name w:val="Table1"/>
    <w:basedOn w:val="BodyText"/>
    <w:next w:val="BodyText"/>
    <w:uiPriority w:val="99"/>
    <w:rsid w:val="00E2211E"/>
    <w:pPr>
      <w:spacing w:before="60" w:after="60" w:line="240" w:lineRule="exact"/>
    </w:pPr>
  </w:style>
  <w:style w:type="paragraph" w:customStyle="1" w:styleId="TableColumnHeader">
    <w:name w:val="Table Column Header"/>
    <w:basedOn w:val="Table1"/>
    <w:next w:val="BodyText"/>
    <w:rsid w:val="00305219"/>
    <w:pPr>
      <w:spacing w:before="120" w:after="120" w:line="240" w:lineRule="atLeast"/>
    </w:pPr>
    <w:rPr>
      <w:b/>
    </w:rPr>
  </w:style>
  <w:style w:type="paragraph" w:customStyle="1" w:styleId="HeadNoToc">
    <w:name w:val="HeadNoToc"/>
    <w:basedOn w:val="BodyText"/>
    <w:rsid w:val="00E2211E"/>
    <w:pPr>
      <w:spacing w:before="240" w:after="60" w:line="280" w:lineRule="exact"/>
    </w:pPr>
    <w:rPr>
      <w:color w:val="003366"/>
      <w:sz w:val="28"/>
    </w:rPr>
  </w:style>
  <w:style w:type="paragraph" w:customStyle="1" w:styleId="AHeadNoToc">
    <w:name w:val="AHeadNoToc"/>
    <w:basedOn w:val="HeadNoToc"/>
    <w:next w:val="BodyText"/>
    <w:rsid w:val="00704B53"/>
  </w:style>
  <w:style w:type="paragraph" w:customStyle="1" w:styleId="Redheader">
    <w:name w:val="Redheader"/>
    <w:basedOn w:val="Heading1"/>
    <w:next w:val="BodyText"/>
    <w:rsid w:val="00E9596A"/>
    <w:pPr>
      <w:spacing w:before="0" w:line="240" w:lineRule="exact"/>
    </w:pPr>
    <w:rPr>
      <w:b w:val="0"/>
      <w:color w:val="FF0000"/>
      <w:sz w:val="22"/>
    </w:rPr>
  </w:style>
  <w:style w:type="paragraph" w:customStyle="1" w:styleId="StyleHeading1Verdana8ptNotBold">
    <w:name w:val="Style Heading 1 + Verdana 8 pt Not Bold"/>
    <w:basedOn w:val="Heading1"/>
    <w:rsid w:val="00DE0C96"/>
    <w:pPr>
      <w:suppressAutoHyphens w:val="0"/>
      <w:spacing w:before="0" w:after="0" w:line="240" w:lineRule="auto"/>
    </w:pPr>
    <w:rPr>
      <w:rFonts w:cs="Times New Roman"/>
      <w:bCs w:val="0"/>
      <w:color w:val="auto"/>
      <w:kern w:val="0"/>
      <w:sz w:val="16"/>
      <w:szCs w:val="24"/>
    </w:rPr>
  </w:style>
  <w:style w:type="paragraph" w:customStyle="1" w:styleId="StyleHeading1Verdana8ptGreen">
    <w:name w:val="Style Heading 1 + Verdana 8 pt Green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008000"/>
      <w:kern w:val="0"/>
      <w:sz w:val="16"/>
      <w:szCs w:val="24"/>
    </w:rPr>
  </w:style>
  <w:style w:type="character" w:customStyle="1" w:styleId="StyleVerdana8pt">
    <w:name w:val="Style Verdana 8 pt"/>
    <w:basedOn w:val="DefaultParagraphFont"/>
    <w:rsid w:val="00DE0C96"/>
    <w:rPr>
      <w:rFonts w:ascii="Verdana" w:hAnsi="Verdana"/>
      <w:sz w:val="16"/>
    </w:rPr>
  </w:style>
  <w:style w:type="paragraph" w:customStyle="1" w:styleId="StyleHeading1Verdana8pt">
    <w:name w:val="Style Heading 1 + Verdana 8 pt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auto"/>
      <w:kern w:val="0"/>
      <w:sz w:val="16"/>
      <w:szCs w:val="24"/>
    </w:rPr>
  </w:style>
  <w:style w:type="paragraph" w:customStyle="1" w:styleId="Descriptor">
    <w:name w:val="Descriptor"/>
    <w:basedOn w:val="BodyText"/>
    <w:rsid w:val="00FA596E"/>
    <w:pPr>
      <w:spacing w:before="60" w:line="240" w:lineRule="auto"/>
      <w:jc w:val="center"/>
    </w:pPr>
    <w:rPr>
      <w:color w:val="000000"/>
      <w:szCs w:val="18"/>
    </w:rPr>
  </w:style>
  <w:style w:type="paragraph" w:styleId="TOC1">
    <w:name w:val="toc 1"/>
    <w:basedOn w:val="Normal"/>
    <w:next w:val="Normal"/>
    <w:uiPriority w:val="39"/>
    <w:rsid w:val="00DA345E"/>
    <w:pPr>
      <w:suppressAutoHyphens/>
      <w:spacing w:before="120" w:line="280" w:lineRule="atLeast"/>
    </w:pPr>
    <w:rPr>
      <w:rFonts w:ascii="Arial" w:hAnsi="Arial"/>
      <w:b/>
      <w:sz w:val="22"/>
    </w:rPr>
  </w:style>
  <w:style w:type="paragraph" w:styleId="TOC2">
    <w:name w:val="toc 2"/>
    <w:basedOn w:val="Normal"/>
    <w:next w:val="Normal"/>
    <w:uiPriority w:val="39"/>
    <w:rsid w:val="00D91486"/>
    <w:pPr>
      <w:suppressAutoHyphens/>
      <w:spacing w:before="60" w:line="240" w:lineRule="atLeast"/>
      <w:ind w:left="187"/>
    </w:pPr>
    <w:rPr>
      <w:rFonts w:ascii="Arial" w:hAnsi="Arial"/>
      <w:sz w:val="20"/>
    </w:rPr>
  </w:style>
  <w:style w:type="paragraph" w:styleId="TOC3">
    <w:name w:val="toc 3"/>
    <w:basedOn w:val="Normal"/>
    <w:next w:val="Normal"/>
    <w:uiPriority w:val="39"/>
    <w:rsid w:val="00DA345E"/>
    <w:pPr>
      <w:tabs>
        <w:tab w:val="right" w:leader="dot" w:pos="9350"/>
      </w:tabs>
      <w:suppressAutoHyphens/>
      <w:spacing w:line="240" w:lineRule="atLeast"/>
      <w:ind w:left="360"/>
    </w:pPr>
    <w:rPr>
      <w:rFonts w:ascii="Arial" w:hAnsi="Arial"/>
      <w:noProof/>
    </w:rPr>
  </w:style>
  <w:style w:type="paragraph" w:customStyle="1" w:styleId="Micro">
    <w:name w:val="Micro"/>
    <w:basedOn w:val="Normal"/>
    <w:rsid w:val="008A2733"/>
    <w:pPr>
      <w:keepNext/>
      <w:outlineLvl w:val="0"/>
    </w:pPr>
    <w:rPr>
      <w:color w:val="003366"/>
      <w:sz w:val="4"/>
    </w:rPr>
  </w:style>
  <w:style w:type="paragraph" w:customStyle="1" w:styleId="Flowchart">
    <w:name w:val="Flowchart"/>
    <w:basedOn w:val="BodyText"/>
    <w:rsid w:val="00690E53"/>
    <w:pPr>
      <w:spacing w:after="0"/>
      <w:jc w:val="center"/>
    </w:pPr>
    <w:rPr>
      <w:b/>
      <w:sz w:val="16"/>
    </w:rPr>
  </w:style>
  <w:style w:type="paragraph" w:styleId="EndnoteText">
    <w:name w:val="endnote text"/>
    <w:basedOn w:val="Normal"/>
    <w:link w:val="EndnoteTextChar"/>
    <w:semiHidden/>
    <w:rsid w:val="0022370B"/>
    <w:pPr>
      <w:spacing w:after="120" w:line="240" w:lineRule="atLeast"/>
      <w:ind w:left="144" w:hanging="144"/>
    </w:pPr>
    <w:rPr>
      <w:color w:val="000000"/>
      <w:szCs w:val="20"/>
    </w:rPr>
  </w:style>
  <w:style w:type="paragraph" w:customStyle="1" w:styleId="Call-OutText">
    <w:name w:val="Call-Out Text"/>
    <w:basedOn w:val="Normal"/>
    <w:rsid w:val="0038670D"/>
    <w:pPr>
      <w:spacing w:after="120" w:line="240" w:lineRule="atLeast"/>
      <w:jc w:val="both"/>
    </w:pPr>
    <w:rPr>
      <w:color w:val="000000"/>
      <w:sz w:val="17"/>
      <w:szCs w:val="20"/>
    </w:rPr>
  </w:style>
  <w:style w:type="paragraph" w:customStyle="1" w:styleId="Bullet3">
    <w:name w:val="Bullet3"/>
    <w:basedOn w:val="Normal"/>
    <w:rsid w:val="00EA5DCB"/>
    <w:pPr>
      <w:numPr>
        <w:numId w:val="3"/>
      </w:numPr>
      <w:jc w:val="both"/>
    </w:pPr>
    <w:rPr>
      <w:sz w:val="16"/>
      <w:szCs w:val="16"/>
    </w:rPr>
  </w:style>
  <w:style w:type="paragraph" w:customStyle="1" w:styleId="NumberedList">
    <w:name w:val="Numbered List"/>
    <w:basedOn w:val="BodyText"/>
    <w:rsid w:val="00B368ED"/>
    <w:pPr>
      <w:numPr>
        <w:numId w:val="4"/>
      </w:numPr>
    </w:pPr>
    <w:rPr>
      <w:color w:val="000000"/>
    </w:rPr>
  </w:style>
  <w:style w:type="paragraph" w:customStyle="1" w:styleId="micro0">
    <w:name w:val="micro"/>
    <w:basedOn w:val="BodyText"/>
    <w:next w:val="BodyText"/>
    <w:rsid w:val="007312B2"/>
    <w:pPr>
      <w:suppressAutoHyphens w:val="0"/>
      <w:autoSpaceDE w:val="0"/>
      <w:autoSpaceDN w:val="0"/>
      <w:adjustRightInd w:val="0"/>
      <w:spacing w:line="240" w:lineRule="auto"/>
    </w:pPr>
    <w:rPr>
      <w:rFonts w:cs="Arial"/>
      <w:bCs/>
      <w:sz w:val="4"/>
      <w:szCs w:val="16"/>
    </w:rPr>
  </w:style>
  <w:style w:type="paragraph" w:customStyle="1" w:styleId="Indentedbodytext">
    <w:name w:val="Indented body text"/>
    <w:basedOn w:val="BodyText"/>
    <w:rsid w:val="00CE0056"/>
    <w:pPr>
      <w:ind w:left="720"/>
    </w:pPr>
  </w:style>
  <w:style w:type="character" w:styleId="PageNumber">
    <w:name w:val="page number"/>
    <w:basedOn w:val="DefaultParagraphFont"/>
    <w:rsid w:val="00003861"/>
  </w:style>
  <w:style w:type="character" w:styleId="Hyperlink">
    <w:name w:val="Hyperlink"/>
    <w:basedOn w:val="DefaultParagraphFont"/>
    <w:uiPriority w:val="99"/>
    <w:rsid w:val="004152C3"/>
    <w:rPr>
      <w:color w:val="0000FF"/>
      <w:u w:val="single"/>
    </w:rPr>
  </w:style>
  <w:style w:type="paragraph" w:customStyle="1" w:styleId="IntroText">
    <w:name w:val="Intro Text"/>
    <w:basedOn w:val="Normal"/>
    <w:next w:val="BodyText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Intotext">
    <w:name w:val="Into text"/>
    <w:basedOn w:val="Normal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CoverTitle1">
    <w:name w:val="Cover Title 1"/>
    <w:basedOn w:val="Normal"/>
    <w:rsid w:val="00AE54BF"/>
    <w:pPr>
      <w:spacing w:before="240"/>
    </w:pPr>
    <w:rPr>
      <w:rFonts w:ascii="Arial" w:hAnsi="Arial" w:cs="Arial"/>
      <w:sz w:val="40"/>
      <w:szCs w:val="40"/>
    </w:rPr>
  </w:style>
  <w:style w:type="paragraph" w:customStyle="1" w:styleId="CoverSubtitle">
    <w:name w:val="Cover Subtitle"/>
    <w:basedOn w:val="Normal"/>
    <w:rsid w:val="00AE54BF"/>
    <w:pPr>
      <w:spacing w:line="360" w:lineRule="atLeast"/>
      <w:jc w:val="right"/>
    </w:pPr>
    <w:rPr>
      <w:rFonts w:ascii="Arial" w:hAnsi="Arial" w:cs="Arial"/>
      <w:sz w:val="28"/>
      <w:szCs w:val="28"/>
    </w:rPr>
  </w:style>
  <w:style w:type="paragraph" w:customStyle="1" w:styleId="CoverDate">
    <w:name w:val="Cover Date"/>
    <w:basedOn w:val="Normal"/>
    <w:rsid w:val="00AE54BF"/>
    <w:pPr>
      <w:spacing w:line="360" w:lineRule="atLeast"/>
      <w:jc w:val="right"/>
    </w:pPr>
    <w:rPr>
      <w:rFonts w:ascii="Arial" w:hAnsi="Arial" w:cs="Arial"/>
      <w:sz w:val="24"/>
    </w:rPr>
  </w:style>
  <w:style w:type="paragraph" w:customStyle="1" w:styleId="TOC-Title">
    <w:name w:val="TOC-Title"/>
    <w:basedOn w:val="Normal"/>
    <w:rsid w:val="00697D50"/>
    <w:pPr>
      <w:spacing w:before="120" w:after="240" w:line="360" w:lineRule="atLeast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511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Text"/>
    <w:rsid w:val="00151394"/>
    <w:pPr>
      <w:spacing w:after="0"/>
    </w:pPr>
    <w:rPr>
      <w:sz w:val="18"/>
    </w:rPr>
  </w:style>
  <w:style w:type="paragraph" w:styleId="BalloonText">
    <w:name w:val="Balloon Text"/>
    <w:basedOn w:val="Normal"/>
    <w:link w:val="BalloonTextChar"/>
    <w:rsid w:val="00B11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1D8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4B09D5"/>
    <w:rPr>
      <w:rFonts w:ascii="Verdana" w:hAnsi="Verdana"/>
      <w:sz w:val="17"/>
      <w:szCs w:val="24"/>
    </w:rPr>
  </w:style>
  <w:style w:type="character" w:customStyle="1" w:styleId="Heading1Char">
    <w:name w:val="Heading 1 Char"/>
    <w:basedOn w:val="DefaultParagraphFont"/>
    <w:link w:val="Heading1"/>
    <w:rsid w:val="003C3AB7"/>
    <w:rPr>
      <w:rFonts w:ascii="Arial" w:hAnsi="Arial" w:cs="Arial"/>
      <w:b/>
      <w:bCs/>
      <w:color w:val="007AFF"/>
      <w:kern w:val="3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3C3AB7"/>
    <w:rPr>
      <w:rFonts w:ascii="Arial" w:hAnsi="Arial"/>
      <w:szCs w:val="24"/>
    </w:rPr>
  </w:style>
  <w:style w:type="character" w:customStyle="1" w:styleId="normaltextrun">
    <w:name w:val="normaltextrun"/>
    <w:basedOn w:val="DefaultParagraphFont"/>
    <w:rsid w:val="00322922"/>
  </w:style>
  <w:style w:type="character" w:styleId="IntenseReference">
    <w:name w:val="Intense Reference"/>
    <w:basedOn w:val="DefaultParagraphFont"/>
    <w:uiPriority w:val="32"/>
    <w:qFormat/>
    <w:rsid w:val="007424D2"/>
    <w:rPr>
      <w:b/>
      <w:bCs/>
      <w:smallCaps/>
      <w:color w:val="4F81BD" w:themeColor="accent1"/>
      <w:spacing w:val="5"/>
    </w:rPr>
  </w:style>
  <w:style w:type="paragraph" w:styleId="Caption">
    <w:name w:val="caption"/>
    <w:basedOn w:val="Normal"/>
    <w:next w:val="BodyText"/>
    <w:rsid w:val="00D55A0D"/>
    <w:pPr>
      <w:keepNext/>
      <w:spacing w:before="60" w:after="240" w:line="220" w:lineRule="atLeast"/>
      <w:ind w:left="1920" w:hanging="120"/>
    </w:pPr>
    <w:rPr>
      <w:rFonts w:ascii="Arial Narrow" w:hAnsi="Arial Narrow"/>
    </w:rPr>
  </w:style>
  <w:style w:type="table" w:styleId="TableGrid8">
    <w:name w:val="Table Grid 8"/>
    <w:basedOn w:val="TableNormal"/>
    <w:rsid w:val="00D55A0D"/>
    <w:pPr>
      <w:spacing w:after="200"/>
      <w:ind w:left="1080"/>
      <w:jc w:val="both"/>
    </w:pPr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DC3BEE"/>
    <w:pPr>
      <w:ind w:left="720"/>
    </w:pPr>
    <w:rPr>
      <w:rFonts w:ascii="Calibri" w:eastAsiaTheme="minorHAnsi" w:hAnsi="Calibri" w:cs="Calibr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7D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A7DE9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nhideWhenUsed/>
    <w:qFormat/>
    <w:rsid w:val="006F34CC"/>
    <w:pPr>
      <w:keepLines/>
      <w:suppressAutoHyphens w:val="0"/>
      <w:spacing w:before="240" w:after="0" w:line="240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BodyTextIndent3">
    <w:name w:val="Body Text Indent 3"/>
    <w:basedOn w:val="Normal"/>
    <w:link w:val="BodyTextIndent3Char"/>
    <w:unhideWhenUsed/>
    <w:rsid w:val="006F34C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F34CC"/>
    <w:rPr>
      <w:rFonts w:ascii="Verdana" w:hAnsi="Verdana"/>
      <w:sz w:val="16"/>
      <w:szCs w:val="16"/>
    </w:rPr>
  </w:style>
  <w:style w:type="character" w:customStyle="1" w:styleId="Heading2Char">
    <w:name w:val="Heading 2 Char"/>
    <w:link w:val="Heading2"/>
    <w:locked/>
    <w:rsid w:val="006F34CC"/>
    <w:rPr>
      <w:rFonts w:ascii="Arial" w:hAnsi="Arial" w:cs="Arial"/>
      <w:b/>
      <w:bCs/>
      <w:iCs/>
      <w:color w:val="0D3E86"/>
      <w:sz w:val="28"/>
      <w:szCs w:val="22"/>
    </w:rPr>
  </w:style>
  <w:style w:type="character" w:customStyle="1" w:styleId="Heading3Char">
    <w:name w:val="Heading 3 Char"/>
    <w:link w:val="Heading3"/>
    <w:locked/>
    <w:rsid w:val="006F34CC"/>
    <w:rPr>
      <w:rFonts w:ascii="Arial" w:hAnsi="Arial" w:cs="Arial"/>
      <w:bCs/>
      <w:i/>
      <w:color w:val="0D3E7C"/>
      <w:sz w:val="22"/>
      <w:szCs w:val="24"/>
    </w:rPr>
  </w:style>
  <w:style w:type="character" w:customStyle="1" w:styleId="Heading4Char">
    <w:name w:val="Heading 4 Char"/>
    <w:link w:val="Heading4"/>
    <w:locked/>
    <w:rsid w:val="006F34CC"/>
    <w:rPr>
      <w:b/>
      <w:bCs/>
      <w:sz w:val="28"/>
      <w:szCs w:val="28"/>
    </w:rPr>
  </w:style>
  <w:style w:type="character" w:customStyle="1" w:styleId="HeaderChar">
    <w:name w:val="Header Char"/>
    <w:link w:val="Header"/>
    <w:locked/>
    <w:rsid w:val="006F34CC"/>
    <w:rPr>
      <w:rFonts w:ascii="Verdana" w:hAnsi="Verdana"/>
      <w:sz w:val="18"/>
      <w:szCs w:val="24"/>
    </w:rPr>
  </w:style>
  <w:style w:type="paragraph" w:customStyle="1" w:styleId="Heading51">
    <w:name w:val="Heading 51"/>
    <w:basedOn w:val="Heading40"/>
    <w:rsid w:val="006F34CC"/>
    <w:pPr>
      <w:spacing w:before="0"/>
    </w:pPr>
    <w:rPr>
      <w:rFonts w:ascii="Arial" w:hAnsi="Arial"/>
      <w:i/>
    </w:rPr>
  </w:style>
  <w:style w:type="character" w:customStyle="1" w:styleId="EndnoteTextChar">
    <w:name w:val="Endnote Text Char"/>
    <w:link w:val="EndnoteText"/>
    <w:semiHidden/>
    <w:locked/>
    <w:rsid w:val="006F34CC"/>
    <w:rPr>
      <w:rFonts w:ascii="Verdana" w:hAnsi="Verdana"/>
      <w:color w:val="000000"/>
      <w:sz w:val="18"/>
    </w:rPr>
  </w:style>
  <w:style w:type="paragraph" w:customStyle="1" w:styleId="CoverAbstract">
    <w:name w:val="Cover Abstract"/>
    <w:basedOn w:val="CoverSubtitle"/>
    <w:rsid w:val="006F34CC"/>
    <w:pPr>
      <w:jc w:val="left"/>
    </w:pPr>
    <w:rPr>
      <w:color w:val="000000"/>
      <w:sz w:val="24"/>
    </w:rPr>
  </w:style>
  <w:style w:type="paragraph" w:customStyle="1" w:styleId="TableContent">
    <w:name w:val="TableContent"/>
    <w:basedOn w:val="BodyText"/>
    <w:rsid w:val="006F34CC"/>
    <w:pPr>
      <w:spacing w:after="0"/>
    </w:pPr>
    <w:rPr>
      <w:sz w:val="18"/>
    </w:rPr>
  </w:style>
  <w:style w:type="paragraph" w:customStyle="1" w:styleId="Columnhead">
    <w:name w:val="Columnhead"/>
    <w:basedOn w:val="Normal"/>
    <w:next w:val="TableContent"/>
    <w:rsid w:val="006F34CC"/>
    <w:pPr>
      <w:suppressAutoHyphens/>
      <w:spacing w:after="120" w:line="240" w:lineRule="atLeast"/>
      <w:jc w:val="center"/>
    </w:pPr>
    <w:rPr>
      <w:rFonts w:ascii="Arial" w:hAnsi="Arial"/>
      <w:b/>
      <w:color w:val="000000"/>
      <w:sz w:val="20"/>
      <w:szCs w:val="20"/>
    </w:rPr>
  </w:style>
  <w:style w:type="paragraph" w:customStyle="1" w:styleId="Bullet">
    <w:name w:val="Bullet"/>
    <w:basedOn w:val="Normal"/>
    <w:link w:val="BulletChar"/>
    <w:rsid w:val="006F34CC"/>
    <w:pPr>
      <w:numPr>
        <w:numId w:val="5"/>
      </w:numPr>
      <w:spacing w:after="60" w:line="240" w:lineRule="exact"/>
      <w:ind w:left="360"/>
      <w:jc w:val="both"/>
    </w:pPr>
    <w:rPr>
      <w:rFonts w:ascii="Arial" w:hAnsi="Arial"/>
      <w:color w:val="000000"/>
      <w:sz w:val="20"/>
      <w:szCs w:val="20"/>
    </w:rPr>
  </w:style>
  <w:style w:type="character" w:customStyle="1" w:styleId="BulletChar">
    <w:name w:val="Bullet Char"/>
    <w:link w:val="Bullet"/>
    <w:locked/>
    <w:rsid w:val="006F34CC"/>
    <w:rPr>
      <w:rFonts w:ascii="Arial" w:hAnsi="Arial"/>
      <w:color w:val="000000"/>
    </w:rPr>
  </w:style>
  <w:style w:type="paragraph" w:customStyle="1" w:styleId="NumberedStepsIndent">
    <w:name w:val="Numbered Steps Indent"/>
    <w:basedOn w:val="Normal"/>
    <w:autoRedefine/>
    <w:rsid w:val="006F34CC"/>
    <w:pPr>
      <w:numPr>
        <w:numId w:val="6"/>
      </w:numPr>
      <w:overflowPunct w:val="0"/>
      <w:autoSpaceDE w:val="0"/>
      <w:autoSpaceDN w:val="0"/>
      <w:adjustRightInd w:val="0"/>
      <w:spacing w:after="60"/>
      <w:jc w:val="both"/>
      <w:textAlignment w:val="baseline"/>
    </w:pPr>
    <w:rPr>
      <w:rFonts w:ascii="Arial" w:hAnsi="Arial"/>
      <w:sz w:val="22"/>
      <w:szCs w:val="20"/>
    </w:rPr>
  </w:style>
  <w:style w:type="table" w:styleId="TableClassic3">
    <w:name w:val="Table Classic 3"/>
    <w:basedOn w:val="TableNormal"/>
    <w:rsid w:val="006F34CC"/>
    <w:rPr>
      <w:rFonts w:ascii="Arial" w:hAnsi="Arial"/>
      <w:color w:val="000080"/>
      <w:lang w:bidi="he-I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61">
    <w:name w:val="Light List - Accent 61"/>
    <w:rsid w:val="006F34CC"/>
    <w:rPr>
      <w:rFonts w:ascii="Arial" w:hAnsi="Arial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rsid w:val="006F34CC"/>
    <w:rPr>
      <w:rFonts w:ascii="Arial" w:hAnsi="Arial"/>
      <w:lang w:bidi="he-IL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34CC"/>
    <w:pPr>
      <w:autoSpaceDE w:val="0"/>
      <w:autoSpaceDN w:val="0"/>
      <w:adjustRightInd w:val="0"/>
    </w:pPr>
    <w:rPr>
      <w:rFonts w:ascii="LGHMPG+Arial" w:hAnsi="LGHMPG+Arial" w:cs="LGHMPG+Arial"/>
      <w:color w:val="000000"/>
      <w:sz w:val="24"/>
      <w:szCs w:val="24"/>
      <w:lang w:bidi="he-IL"/>
    </w:rPr>
  </w:style>
  <w:style w:type="paragraph" w:customStyle="1" w:styleId="Bullettab">
    <w:name w:val="Bullet tab"/>
    <w:basedOn w:val="Bullet"/>
    <w:link w:val="BullettabChar"/>
    <w:rsid w:val="006F34CC"/>
    <w:pPr>
      <w:numPr>
        <w:numId w:val="8"/>
      </w:numPr>
      <w:spacing w:before="60" w:after="0"/>
    </w:pPr>
  </w:style>
  <w:style w:type="character" w:customStyle="1" w:styleId="BullettabChar">
    <w:name w:val="Bullet tab Char"/>
    <w:basedOn w:val="BulletChar"/>
    <w:link w:val="Bullettab"/>
    <w:locked/>
    <w:rsid w:val="006F34CC"/>
    <w:rPr>
      <w:rFonts w:ascii="Arial" w:hAnsi="Arial"/>
      <w:color w:val="000000"/>
    </w:rPr>
  </w:style>
  <w:style w:type="paragraph" w:customStyle="1" w:styleId="Bull">
    <w:name w:val="Bull"/>
    <w:basedOn w:val="Normal"/>
    <w:rsid w:val="006F34CC"/>
    <w:pPr>
      <w:numPr>
        <w:numId w:val="7"/>
      </w:numPr>
      <w:tabs>
        <w:tab w:val="clear" w:pos="360"/>
        <w:tab w:val="num" w:pos="1324"/>
      </w:tabs>
      <w:spacing w:before="60"/>
      <w:ind w:left="1324" w:hanging="244"/>
      <w:jc w:val="both"/>
    </w:pPr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6F34CC"/>
    <w:pPr>
      <w:spacing w:before="240" w:after="60"/>
      <w:jc w:val="center"/>
    </w:pPr>
    <w:rPr>
      <w:rFonts w:cs="Verdana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6F34CC"/>
    <w:rPr>
      <w:rFonts w:ascii="Verdana" w:hAnsi="Verdana" w:cs="Verdana"/>
      <w:b/>
      <w:bCs/>
      <w:kern w:val="28"/>
      <w:sz w:val="32"/>
      <w:szCs w:val="32"/>
      <w:lang w:val="en-GB"/>
    </w:rPr>
  </w:style>
  <w:style w:type="character" w:styleId="CommentReference">
    <w:name w:val="annotation reference"/>
    <w:semiHidden/>
    <w:rsid w:val="006F34C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F34CC"/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F34C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F3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34CC"/>
    <w:rPr>
      <w:rFonts w:ascii="Arial" w:hAnsi="Arial"/>
      <w:b/>
      <w:bCs/>
    </w:rPr>
  </w:style>
  <w:style w:type="paragraph" w:styleId="ListBullet2">
    <w:name w:val="List Bullet 2"/>
    <w:basedOn w:val="BodyText"/>
    <w:rsid w:val="006F34CC"/>
    <w:pPr>
      <w:tabs>
        <w:tab w:val="num" w:pos="643"/>
      </w:tabs>
      <w:suppressAutoHyphens w:val="0"/>
      <w:spacing w:before="60" w:line="312" w:lineRule="auto"/>
      <w:ind w:left="643" w:hanging="360"/>
    </w:pPr>
    <w:rPr>
      <w:rFonts w:eastAsia="PMingLiU" w:cs="Arial"/>
      <w:color w:val="000000"/>
      <w:sz w:val="18"/>
      <w:szCs w:val="18"/>
      <w:lang w:eastAsia="zh-TW" w:bidi="he-IL"/>
    </w:rPr>
  </w:style>
  <w:style w:type="character" w:customStyle="1" w:styleId="Normal1">
    <w:name w:val="Normal1"/>
    <w:rsid w:val="006F34CC"/>
    <w:rPr>
      <w:rFonts w:ascii="Times" w:hAnsi="Times"/>
      <w:sz w:val="24"/>
    </w:rPr>
  </w:style>
  <w:style w:type="paragraph" w:styleId="NormalWeb">
    <w:name w:val="Normal (Web)"/>
    <w:basedOn w:val="Normal"/>
    <w:uiPriority w:val="99"/>
    <w:rsid w:val="006F34CC"/>
    <w:pPr>
      <w:spacing w:before="100" w:beforeAutospacing="1" w:after="100" w:afterAutospacing="1"/>
    </w:pPr>
    <w:rPr>
      <w:rFonts w:ascii="Arial" w:hAnsi="Arial"/>
      <w:sz w:val="24"/>
      <w:lang w:bidi="he-IL"/>
    </w:rPr>
  </w:style>
  <w:style w:type="table" w:customStyle="1" w:styleId="LightShading-Accent61">
    <w:name w:val="Light Shading - Accent 61"/>
    <w:rsid w:val="006F34CC"/>
    <w:rPr>
      <w:rFonts w:ascii="Arial" w:hAnsi="Arial"/>
      <w:color w:val="E36C0A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Bullet1lastS">
    <w:name w:val="b1 Bullet1 last S"/>
    <w:basedOn w:val="Normal"/>
    <w:rsid w:val="006F34CC"/>
    <w:pPr>
      <w:keepLines/>
      <w:tabs>
        <w:tab w:val="left" w:pos="357"/>
        <w:tab w:val="num" w:pos="1931"/>
      </w:tabs>
      <w:spacing w:after="60"/>
      <w:ind w:left="1931" w:right="1211" w:hanging="360"/>
    </w:pPr>
    <w:rPr>
      <w:rFonts w:ascii="Arial" w:hAnsi="Arial" w:cs="Arial"/>
      <w:sz w:val="22"/>
      <w:szCs w:val="22"/>
    </w:rPr>
  </w:style>
  <w:style w:type="paragraph" w:customStyle="1" w:styleId="h1Heading1">
    <w:name w:val="h1 Heading 1"/>
    <w:basedOn w:val="Heading2"/>
    <w:next w:val="Normal"/>
    <w:rsid w:val="006F34CC"/>
    <w:pPr>
      <w:numPr>
        <w:ilvl w:val="2"/>
        <w:numId w:val="9"/>
      </w:numPr>
      <w:tabs>
        <w:tab w:val="clear" w:pos="1440"/>
        <w:tab w:val="num" w:pos="851"/>
      </w:tabs>
      <w:spacing w:before="240" w:after="120" w:line="240" w:lineRule="auto"/>
      <w:ind w:left="624" w:right="851" w:hanging="624"/>
    </w:pPr>
    <w:rPr>
      <w:bCs w:val="0"/>
      <w:iCs w:val="0"/>
      <w:color w:val="auto"/>
      <w:sz w:val="30"/>
      <w:szCs w:val="30"/>
    </w:rPr>
  </w:style>
  <w:style w:type="paragraph" w:customStyle="1" w:styleId="Heading10">
    <w:name w:val="Heading1"/>
    <w:basedOn w:val="Normal"/>
    <w:next w:val="BodyText"/>
    <w:rsid w:val="006F34CC"/>
    <w:pPr>
      <w:spacing w:before="240" w:after="60" w:line="280" w:lineRule="atLeast"/>
    </w:pPr>
    <w:rPr>
      <w:color w:val="003366"/>
      <w:sz w:val="32"/>
      <w:szCs w:val="20"/>
    </w:rPr>
  </w:style>
  <w:style w:type="paragraph" w:styleId="BlockText">
    <w:name w:val="Block Text"/>
    <w:basedOn w:val="Normal"/>
    <w:rsid w:val="006F34CC"/>
    <w:pPr>
      <w:spacing w:before="40" w:after="40" w:line="360" w:lineRule="auto"/>
      <w:ind w:left="1189" w:right="-6"/>
    </w:pPr>
    <w:rPr>
      <w:rFonts w:ascii="Arial" w:hAnsi="Arial" w:cs="David"/>
      <w:noProof/>
      <w:sz w:val="22"/>
      <w:lang w:eastAsia="he-IL" w:bidi="he-IL"/>
    </w:rPr>
  </w:style>
  <w:style w:type="paragraph" w:customStyle="1" w:styleId="Annotation">
    <w:name w:val="Annotation"/>
    <w:basedOn w:val="BodyText"/>
    <w:link w:val="AnnotationChar"/>
    <w:qFormat/>
    <w:rsid w:val="006F34CC"/>
    <w:pPr>
      <w:spacing w:line="280" w:lineRule="exact"/>
      <w:jc w:val="both"/>
    </w:pPr>
    <w:rPr>
      <w:rFonts w:ascii="Verdana" w:hAnsi="Verdana"/>
      <w:i/>
      <w:iCs/>
      <w:color w:val="000000"/>
      <w:sz w:val="18"/>
      <w:szCs w:val="18"/>
    </w:rPr>
  </w:style>
  <w:style w:type="character" w:customStyle="1" w:styleId="AnnotationChar">
    <w:name w:val="Annotation Char"/>
    <w:link w:val="Annotation"/>
    <w:rsid w:val="006F34CC"/>
    <w:rPr>
      <w:rFonts w:ascii="Verdana" w:hAnsi="Verdana"/>
      <w:i/>
      <w:iCs/>
      <w:color w:val="000000"/>
      <w:sz w:val="18"/>
      <w:szCs w:val="18"/>
    </w:rPr>
  </w:style>
  <w:style w:type="table" w:styleId="TableColumns3">
    <w:name w:val="Table Columns 3"/>
    <w:basedOn w:val="TableNormal"/>
    <w:rsid w:val="006F34CC"/>
    <w:rPr>
      <w:b/>
      <w:bCs/>
      <w:lang w:bidi="he-I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F34CC"/>
    <w:rPr>
      <w:b/>
      <w:bCs/>
      <w:lang w:bidi="he-I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6F34CC"/>
    <w:rPr>
      <w:lang w:bidi="he-I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1">
    <w:name w:val="Head1"/>
    <w:basedOn w:val="Normal"/>
    <w:next w:val="BodyText"/>
    <w:rsid w:val="006F34CC"/>
    <w:pPr>
      <w:numPr>
        <w:numId w:val="10"/>
      </w:numPr>
      <w:spacing w:before="240" w:after="60" w:line="280" w:lineRule="atLeast"/>
    </w:pPr>
    <w:rPr>
      <w:color w:val="003366"/>
      <w:sz w:val="32"/>
      <w:szCs w:val="20"/>
    </w:rPr>
  </w:style>
  <w:style w:type="paragraph" w:customStyle="1" w:styleId="Head2">
    <w:name w:val="Head2"/>
    <w:basedOn w:val="Normal"/>
    <w:next w:val="BodyText"/>
    <w:link w:val="Head2Char"/>
    <w:rsid w:val="006F34CC"/>
    <w:pPr>
      <w:numPr>
        <w:ilvl w:val="1"/>
        <w:numId w:val="10"/>
      </w:numPr>
      <w:spacing w:before="360" w:after="60" w:line="280" w:lineRule="atLeast"/>
    </w:pPr>
    <w:rPr>
      <w:b/>
      <w:color w:val="003366"/>
      <w:sz w:val="22"/>
      <w:szCs w:val="20"/>
    </w:rPr>
  </w:style>
  <w:style w:type="paragraph" w:customStyle="1" w:styleId="Head3">
    <w:name w:val="Head3"/>
    <w:basedOn w:val="Normal"/>
    <w:next w:val="BodyText"/>
    <w:rsid w:val="006F34CC"/>
    <w:pPr>
      <w:numPr>
        <w:ilvl w:val="2"/>
        <w:numId w:val="10"/>
      </w:numPr>
      <w:spacing w:before="240" w:after="60" w:line="280" w:lineRule="atLeast"/>
    </w:pPr>
    <w:rPr>
      <w:b/>
      <w:i/>
      <w:color w:val="003366"/>
      <w:sz w:val="20"/>
      <w:szCs w:val="20"/>
    </w:rPr>
  </w:style>
  <w:style w:type="character" w:customStyle="1" w:styleId="Head2Char">
    <w:name w:val="Head2 Char"/>
    <w:link w:val="Head2"/>
    <w:rsid w:val="006F34CC"/>
    <w:rPr>
      <w:rFonts w:ascii="Verdana" w:hAnsi="Verdana"/>
      <w:b/>
      <w:color w:val="003366"/>
      <w:sz w:val="22"/>
    </w:rPr>
  </w:style>
  <w:style w:type="paragraph" w:customStyle="1" w:styleId="Activitysection">
    <w:name w:val="Activity section"/>
    <w:basedOn w:val="Normal"/>
    <w:uiPriority w:val="99"/>
    <w:rsid w:val="006F34CC"/>
    <w:pPr>
      <w:spacing w:afterLines="20" w:after="120"/>
      <w:ind w:right="74"/>
    </w:pPr>
    <w:rPr>
      <w:b/>
      <w:bCs/>
      <w:sz w:val="20"/>
      <w:szCs w:val="20"/>
    </w:rPr>
  </w:style>
  <w:style w:type="paragraph" w:customStyle="1" w:styleId="Activitybody">
    <w:name w:val="Activity body"/>
    <w:basedOn w:val="Normal"/>
    <w:uiPriority w:val="99"/>
    <w:rsid w:val="006F34CC"/>
    <w:pPr>
      <w:spacing w:afterLines="20" w:after="120"/>
      <w:ind w:right="74"/>
    </w:pPr>
    <w:rPr>
      <w:sz w:val="20"/>
      <w:szCs w:val="20"/>
    </w:rPr>
  </w:style>
  <w:style w:type="character" w:styleId="Strong">
    <w:name w:val="Strong"/>
    <w:uiPriority w:val="22"/>
    <w:qFormat/>
    <w:rsid w:val="006F34CC"/>
    <w:rPr>
      <w:b/>
      <w:bCs/>
    </w:rPr>
  </w:style>
  <w:style w:type="character" w:customStyle="1" w:styleId="busphonenumber1">
    <w:name w:val="busphonenumber1"/>
    <w:rsid w:val="006F34CC"/>
    <w:rPr>
      <w:b/>
      <w:bCs/>
    </w:rPr>
  </w:style>
  <w:style w:type="character" w:customStyle="1" w:styleId="Caption1">
    <w:name w:val="Caption1"/>
    <w:rsid w:val="006F34CC"/>
  </w:style>
  <w:style w:type="paragraph" w:styleId="FootnoteText">
    <w:name w:val="footnote text"/>
    <w:basedOn w:val="Normal"/>
    <w:link w:val="FootnoteTextChar"/>
    <w:rsid w:val="006F34CC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F34CC"/>
    <w:rPr>
      <w:rFonts w:ascii="Arial" w:hAnsi="Arial"/>
    </w:rPr>
  </w:style>
  <w:style w:type="character" w:styleId="FootnoteReference">
    <w:name w:val="footnote reference"/>
    <w:rsid w:val="006F34CC"/>
    <w:rPr>
      <w:vertAlign w:val="superscript"/>
    </w:rPr>
  </w:style>
  <w:style w:type="paragraph" w:styleId="NoSpacing">
    <w:name w:val="No Spacing"/>
    <w:uiPriority w:val="1"/>
    <w:qFormat/>
    <w:rsid w:val="006F34CC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asztor\OneDrive%20-%20Verint%20Systems%20Ltd\Documents\project\breaking%20the%20lab\Excercises\ex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43CAFA10733F43BFAFC91E87A45BC6" ma:contentTypeVersion="17" ma:contentTypeDescription="Create a new document." ma:contentTypeScope="" ma:versionID="20c2023ba69e761aeb4f184b3d426a8f">
  <xsd:schema xmlns:xsd="http://www.w3.org/2001/XMLSchema" xmlns:xs="http://www.w3.org/2001/XMLSchema" xmlns:p="http://schemas.microsoft.com/office/2006/metadata/properties" xmlns:ns2="fef43ac1-b39c-494f-b55a-ecaea75d926a" xmlns:ns3="8c6225a0-11f7-43d9-9138-d912fe87205d" xmlns:ns4="dccb64a9-5348-479c-8446-d9a7956eb611" targetNamespace="http://schemas.microsoft.com/office/2006/metadata/properties" ma:root="true" ma:fieldsID="65b744818f89ffcef3f7eae50eff22bd" ns2:_="" ns3:_="" ns4:_="">
    <xsd:import namespace="fef43ac1-b39c-494f-b55a-ecaea75d926a"/>
    <xsd:import namespace="8c6225a0-11f7-43d9-9138-d912fe87205d"/>
    <xsd:import namespace="dccb64a9-5348-479c-8446-d9a7956eb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43ac1-b39c-494f-b55a-ecaea75d92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d1bad7f-3747-416b-8f1a-e383eb946e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225a0-11f7-43d9-9138-d912fe87205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64a9-5348-479c-8446-d9a7956eb61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3fe1c36-7390-45c1-927a-cc2f70a8337d}" ma:internalName="TaxCatchAll" ma:showField="CatchAllData" ma:web="dccb64a9-5348-479c-8446-d9a7956eb6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f43ac1-b39c-494f-b55a-ecaea75d926a">
      <Terms xmlns="http://schemas.microsoft.com/office/infopath/2007/PartnerControls"/>
    </lcf76f155ced4ddcb4097134ff3c332f>
    <TaxCatchAll xmlns="dccb64a9-5348-479c-8446-d9a7956eb61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8E1DDB-A398-4AF0-9E7E-EFF44EBBA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43ac1-b39c-494f-b55a-ecaea75d926a"/>
    <ds:schemaRef ds:uri="8c6225a0-11f7-43d9-9138-d912fe87205d"/>
    <ds:schemaRef ds:uri="dccb64a9-5348-479c-8446-d9a7956eb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5784DF-5E33-44E7-B56C-DD6183D9EA6A}">
  <ds:schemaRefs>
    <ds:schemaRef ds:uri="http://schemas.microsoft.com/office/2006/metadata/properties"/>
    <ds:schemaRef ds:uri="http://schemas.microsoft.com/office/infopath/2007/PartnerControls"/>
    <ds:schemaRef ds:uri="fef43ac1-b39c-494f-b55a-ecaea75d926a"/>
    <ds:schemaRef ds:uri="dccb64a9-5348-479c-8446-d9a7956eb611"/>
  </ds:schemaRefs>
</ds:datastoreItem>
</file>

<file path=customXml/itemProps3.xml><?xml version="1.0" encoding="utf-8"?>
<ds:datastoreItem xmlns:ds="http://schemas.openxmlformats.org/officeDocument/2006/customXml" ds:itemID="{C18854AB-9E70-4F58-B141-6E11E3ECB8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A36963-06BC-4C68-9C42-9B15483E82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exc_template.dotx</Template>
  <TotalTime>2</TotalTime>
  <Pages>1</Pages>
  <Words>41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1-or-2-page-internal-template-us.dotx</dc:title>
  <dc:creator>Pasztor, Tamas</dc:creator>
  <cp:lastModifiedBy>Pasztor, Tamas</cp:lastModifiedBy>
  <cp:revision>1</cp:revision>
  <cp:lastPrinted>2009-01-23T19:40:00Z</cp:lastPrinted>
  <dcterms:created xsi:type="dcterms:W3CDTF">2023-01-04T16:43:00Z</dcterms:created>
  <dcterms:modified xsi:type="dcterms:W3CDTF">2023-01-04T16:45:00Z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0x0101009843CAFA10733F43BFAFC91E87A45BC6</vt:lpwstr>
  </property>
</Properties>
</file>