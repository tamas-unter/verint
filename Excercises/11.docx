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1EF0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0BA0D0CE" w14:textId="77777777" w:rsidR="006F34CC" w:rsidRPr="00282019" w:rsidRDefault="006F34CC" w:rsidP="006F34CC">
      <w:pPr>
        <w:rPr>
          <w:rFonts w:ascii="Arial" w:hAnsi="Arial" w:cs="Arial"/>
        </w:rPr>
      </w:pPr>
    </w:p>
    <w:p w14:paraId="33772CBA" w14:textId="77777777" w:rsidR="006F34CC" w:rsidRPr="00282019" w:rsidRDefault="006F34CC" w:rsidP="006F34CC">
      <w:pPr>
        <w:rPr>
          <w:rFonts w:ascii="Arial" w:hAnsi="Arial" w:cs="Arial"/>
        </w:rPr>
      </w:pPr>
    </w:p>
    <w:p w14:paraId="7DFBB6C1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3C9F0C7D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3CAEF359" w14:textId="7218FEB6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E75F90">
        <w:rPr>
          <w:b/>
          <w:bCs/>
          <w:color w:val="003366"/>
          <w:sz w:val="52"/>
          <w:szCs w:val="52"/>
        </w:rPr>
        <w:t>11</w:t>
      </w:r>
    </w:p>
    <w:p w14:paraId="1EBA724E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71BFCD0F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662AB787" w14:textId="77777777" w:rsidR="006F34CC" w:rsidRPr="00282019" w:rsidRDefault="006F34CC" w:rsidP="006F34CC">
      <w:pPr>
        <w:pStyle w:val="CoverSubtitle"/>
        <w:ind w:left="2880"/>
        <w:jc w:val="left"/>
      </w:pPr>
    </w:p>
    <w:p w14:paraId="0FCF9248" w14:textId="77777777" w:rsidR="006F34CC" w:rsidRPr="00282019" w:rsidRDefault="006F34CC" w:rsidP="006F34CC">
      <w:pPr>
        <w:pStyle w:val="CoverSubtitle"/>
        <w:ind w:left="2880"/>
        <w:jc w:val="left"/>
      </w:pPr>
    </w:p>
    <w:p w14:paraId="292B9EA3" w14:textId="5A459FA5" w:rsidR="006F34CC" w:rsidRPr="00282019" w:rsidRDefault="00E75F90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No recording at all</w:t>
      </w:r>
    </w:p>
    <w:p w14:paraId="09719BD3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6673A180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D07A003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28927E3D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1701BA69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3859163A" w14:textId="4E741FB4" w:rsidR="006F34CC" w:rsidRPr="00282019" w:rsidRDefault="00E75F90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Neither audio, nor screen is being recorded</w:t>
      </w:r>
    </w:p>
    <w:p w14:paraId="4CB67EDE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102DF5A6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4E35A377" w14:textId="6099AB52" w:rsidR="006F34CC" w:rsidRDefault="00E75F90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workspace</w:t>
      </w:r>
    </w:p>
    <w:p w14:paraId="024E46FA" w14:textId="38999E44" w:rsidR="00E75F90" w:rsidRDefault="00E75F90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CTI-related alarms</w:t>
      </w:r>
    </w:p>
    <w:p w14:paraId="59348337" w14:textId="78597256" w:rsidR="00E75F90" w:rsidRDefault="00E75F90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RIS log</w:t>
      </w:r>
    </w:p>
    <w:p w14:paraId="1A845311" w14:textId="4061EAE1" w:rsidR="00E75F90" w:rsidRPr="00F022F8" w:rsidRDefault="00E75F90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Adapter status</w:t>
      </w:r>
    </w:p>
    <w:p w14:paraId="7ACCF4FA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23DF187A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40BACB53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5917022C" w14:textId="2EDBFB50" w:rsidR="006F34CC" w:rsidRPr="00F022F8" w:rsidRDefault="00E75F90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Enable the CTI adapter</w:t>
      </w:r>
    </w:p>
    <w:p w14:paraId="62BB35B6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FAFE" w14:textId="77777777" w:rsidR="00E75F90" w:rsidRDefault="00E75F90">
      <w:r>
        <w:separator/>
      </w:r>
    </w:p>
  </w:endnote>
  <w:endnote w:type="continuationSeparator" w:id="0">
    <w:p w14:paraId="1E660C91" w14:textId="77777777" w:rsidR="00E75F90" w:rsidRDefault="00E7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1006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B0C97EB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6D2CEDB5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67D0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4CFA8F6C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05460BCB" wp14:editId="6B3F1A9F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435CFB8D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612B177A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7E41" w14:textId="77777777" w:rsidR="00E75F90" w:rsidRDefault="00E75F90">
      <w:r>
        <w:separator/>
      </w:r>
    </w:p>
  </w:footnote>
  <w:footnote w:type="continuationSeparator" w:id="0">
    <w:p w14:paraId="3454497D" w14:textId="77777777" w:rsidR="00E75F90" w:rsidRDefault="00E7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7175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8FB9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E23DBA1" wp14:editId="30AD7240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273D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904D506" wp14:editId="196CFD81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E75F90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75F90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068207"/>
  <w15:docId w15:val="{953BC9B7-A9AE-4D9C-8CA4-AC7A7CE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2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33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2023-01-04T16:34:00Z</dcterms:created>
  <dcterms:modified xsi:type="dcterms:W3CDTF">2023-01-04T16:36:00Z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